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8FE59" w14:textId="77777777" w:rsidR="0028506E" w:rsidRDefault="0028506E">
      <w:pPr>
        <w:rPr>
          <w:b/>
          <w:bCs/>
          <w:sz w:val="44"/>
          <w:szCs w:val="44"/>
        </w:rPr>
      </w:pPr>
    </w:p>
    <w:p w14:paraId="03F25C2D" w14:textId="77777777" w:rsidR="0028506E" w:rsidRDefault="00805CB8">
      <w:pPr>
        <w:ind w:firstLineChars="200" w:firstLine="1040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IOS</w:t>
      </w:r>
      <w:r>
        <w:rPr>
          <w:rFonts w:hint="eastAsia"/>
          <w:b/>
          <w:bCs/>
          <w:sz w:val="52"/>
          <w:szCs w:val="52"/>
        </w:rPr>
        <w:t>移动开发平台课题报告</w:t>
      </w:r>
    </w:p>
    <w:p w14:paraId="03C6D489" w14:textId="77777777" w:rsidR="0028506E" w:rsidRDefault="0028506E">
      <w:pPr>
        <w:ind w:firstLineChars="900" w:firstLine="3600"/>
        <w:rPr>
          <w:b/>
          <w:bCs/>
          <w:sz w:val="40"/>
          <w:szCs w:val="40"/>
        </w:rPr>
      </w:pPr>
    </w:p>
    <w:p w14:paraId="7DD4495B" w14:textId="77777777" w:rsidR="0028506E" w:rsidRDefault="00805CB8">
      <w:pPr>
        <w:ind w:firstLineChars="800" w:firstLine="3200"/>
        <w:rPr>
          <w:b/>
          <w:bCs/>
          <w:sz w:val="36"/>
          <w:szCs w:val="36"/>
        </w:rPr>
      </w:pPr>
      <w:r>
        <w:rPr>
          <w:rFonts w:hint="eastAsia"/>
          <w:b/>
          <w:bCs/>
          <w:sz w:val="40"/>
          <w:szCs w:val="40"/>
        </w:rPr>
        <w:t>——</w:t>
      </w:r>
      <w:proofErr w:type="spellStart"/>
      <w:r w:rsidR="009B0C2B">
        <w:rPr>
          <w:rFonts w:hint="eastAsia"/>
          <w:b/>
          <w:bCs/>
          <w:sz w:val="40"/>
          <w:szCs w:val="40"/>
        </w:rPr>
        <w:t>PuzzleImage</w:t>
      </w:r>
      <w:proofErr w:type="spellEnd"/>
      <w:r w:rsidR="00F6394A">
        <w:rPr>
          <w:rFonts w:hint="eastAsia"/>
          <w:b/>
          <w:bCs/>
          <w:sz w:val="36"/>
          <w:szCs w:val="36"/>
        </w:rPr>
        <w:t>拼图小游戏</w:t>
      </w:r>
    </w:p>
    <w:p w14:paraId="540F3419" w14:textId="77777777" w:rsidR="0028506E" w:rsidRDefault="0028506E">
      <w:pPr>
        <w:ind w:firstLineChars="800" w:firstLine="2880"/>
        <w:rPr>
          <w:b/>
          <w:bCs/>
          <w:sz w:val="36"/>
          <w:szCs w:val="36"/>
        </w:rPr>
      </w:pPr>
    </w:p>
    <w:p w14:paraId="664E8FA7" w14:textId="77777777" w:rsidR="0028506E" w:rsidRDefault="0028506E">
      <w:pPr>
        <w:spacing w:line="220" w:lineRule="atLeast"/>
        <w:ind w:firstLineChars="500" w:firstLine="1600"/>
        <w:rPr>
          <w:sz w:val="32"/>
        </w:rPr>
      </w:pPr>
    </w:p>
    <w:p w14:paraId="6EE9DB12" w14:textId="77777777" w:rsidR="0028506E" w:rsidRDefault="0028506E">
      <w:pPr>
        <w:spacing w:line="220" w:lineRule="atLeast"/>
        <w:ind w:firstLineChars="500" w:firstLine="1600"/>
        <w:rPr>
          <w:sz w:val="32"/>
        </w:rPr>
      </w:pPr>
    </w:p>
    <w:p w14:paraId="1C8646D7" w14:textId="77777777" w:rsidR="0028506E" w:rsidRDefault="0028506E">
      <w:pPr>
        <w:spacing w:line="220" w:lineRule="atLeast"/>
        <w:ind w:firstLineChars="500" w:firstLine="1600"/>
        <w:rPr>
          <w:sz w:val="32"/>
        </w:rPr>
      </w:pPr>
    </w:p>
    <w:p w14:paraId="66585EF9" w14:textId="77777777" w:rsidR="0028506E" w:rsidRDefault="0028506E">
      <w:pPr>
        <w:spacing w:line="220" w:lineRule="atLeast"/>
        <w:ind w:firstLineChars="500" w:firstLine="1600"/>
        <w:rPr>
          <w:sz w:val="32"/>
        </w:rPr>
      </w:pPr>
    </w:p>
    <w:p w14:paraId="6740717D" w14:textId="77777777" w:rsidR="0028506E" w:rsidRDefault="0028506E">
      <w:pPr>
        <w:spacing w:line="220" w:lineRule="atLeast"/>
        <w:ind w:firstLineChars="500" w:firstLine="1600"/>
        <w:rPr>
          <w:sz w:val="32"/>
        </w:rPr>
      </w:pPr>
    </w:p>
    <w:p w14:paraId="2E4EABFE" w14:textId="77777777" w:rsidR="0028506E" w:rsidRDefault="00805CB8">
      <w:pPr>
        <w:spacing w:line="220" w:lineRule="atLeast"/>
        <w:ind w:firstLineChars="500" w:firstLine="1600"/>
        <w:rPr>
          <w:sz w:val="32"/>
          <w:u w:val="single"/>
        </w:rPr>
      </w:pPr>
      <w:r>
        <w:rPr>
          <w:rFonts w:hint="eastAsia"/>
          <w:sz w:val="32"/>
        </w:rPr>
        <w:t>所在班级：</w:t>
      </w:r>
      <w:r>
        <w:rPr>
          <w:rFonts w:hint="eastAsia"/>
          <w:sz w:val="32"/>
        </w:rPr>
        <w:t>软件</w:t>
      </w:r>
      <w:r w:rsidR="00F6394A">
        <w:rPr>
          <w:rFonts w:hint="eastAsia"/>
          <w:sz w:val="32"/>
        </w:rPr>
        <w:t>工程</w:t>
      </w:r>
      <w:r w:rsidR="00F6394A">
        <w:rPr>
          <w:rFonts w:hint="eastAsia"/>
          <w:sz w:val="32"/>
        </w:rPr>
        <w:t>1801</w:t>
      </w:r>
      <w:r w:rsidR="00F6394A">
        <w:rPr>
          <w:rFonts w:hint="eastAsia"/>
          <w:sz w:val="32"/>
        </w:rPr>
        <w:t>班</w:t>
      </w:r>
    </w:p>
    <w:p w14:paraId="1B28F21D" w14:textId="77777777" w:rsidR="0028506E" w:rsidRDefault="00805CB8">
      <w:pPr>
        <w:spacing w:line="220" w:lineRule="atLeast"/>
        <w:ind w:firstLineChars="500" w:firstLine="1600"/>
        <w:rPr>
          <w:color w:val="FFFFFF" w:themeColor="background1"/>
          <w:sz w:val="32"/>
          <w:u w:val="single"/>
        </w:rPr>
      </w:pPr>
      <w:r>
        <w:rPr>
          <w:rFonts w:hint="eastAsia"/>
          <w:sz w:val="32"/>
        </w:rPr>
        <w:t>学生学号：</w:t>
      </w:r>
      <w:r w:rsidR="00F6394A">
        <w:rPr>
          <w:rFonts w:hint="eastAsia"/>
          <w:sz w:val="32"/>
        </w:rPr>
        <w:t>21851148</w:t>
      </w:r>
    </w:p>
    <w:p w14:paraId="0CDCF6EA" w14:textId="77777777" w:rsidR="0028506E" w:rsidRDefault="00805CB8">
      <w:pPr>
        <w:spacing w:line="220" w:lineRule="atLeast"/>
        <w:ind w:firstLineChars="500" w:firstLine="1600"/>
        <w:rPr>
          <w:sz w:val="32"/>
        </w:rPr>
      </w:pPr>
      <w:r>
        <w:rPr>
          <w:rFonts w:hint="eastAsia"/>
          <w:sz w:val="32"/>
        </w:rPr>
        <w:t>学生姓名：</w:t>
      </w:r>
      <w:r w:rsidR="00F6394A">
        <w:rPr>
          <w:rFonts w:hint="eastAsia"/>
          <w:sz w:val="32"/>
        </w:rPr>
        <w:t>李天雨</w:t>
      </w:r>
    </w:p>
    <w:p w14:paraId="13F92136" w14:textId="77777777" w:rsidR="0028506E" w:rsidRDefault="00805CB8">
      <w:pPr>
        <w:spacing w:line="220" w:lineRule="atLeast"/>
        <w:ind w:firstLineChars="500" w:firstLine="1600"/>
        <w:rPr>
          <w:sz w:val="32"/>
        </w:rPr>
      </w:pPr>
      <w:r>
        <w:rPr>
          <w:rFonts w:hint="eastAsia"/>
          <w:sz w:val="32"/>
        </w:rPr>
        <w:t>任课老师：</w:t>
      </w:r>
      <w:r w:rsidR="00F6394A">
        <w:rPr>
          <w:rFonts w:hint="eastAsia"/>
          <w:sz w:val="32"/>
        </w:rPr>
        <w:t>李启雷</w:t>
      </w:r>
    </w:p>
    <w:p w14:paraId="577BE2EB" w14:textId="77777777" w:rsidR="0028506E" w:rsidRDefault="0028506E">
      <w:pPr>
        <w:ind w:firstLineChars="800" w:firstLine="2560"/>
        <w:rPr>
          <w:rFonts w:hint="eastAsia"/>
          <w:sz w:val="32"/>
        </w:rPr>
      </w:pPr>
    </w:p>
    <w:p w14:paraId="46BD2418" w14:textId="77777777" w:rsidR="00F6394A" w:rsidRDefault="00F6394A">
      <w:pPr>
        <w:ind w:firstLineChars="800" w:firstLine="2880"/>
        <w:rPr>
          <w:b/>
          <w:bCs/>
          <w:sz w:val="36"/>
          <w:szCs w:val="36"/>
        </w:rPr>
      </w:pPr>
    </w:p>
    <w:p w14:paraId="611E7493" w14:textId="77777777" w:rsidR="0028506E" w:rsidRDefault="0028506E">
      <w:pPr>
        <w:rPr>
          <w:b/>
          <w:bCs/>
          <w:sz w:val="44"/>
          <w:szCs w:val="44"/>
        </w:rPr>
      </w:pPr>
    </w:p>
    <w:p w14:paraId="686B0CA8" w14:textId="77777777" w:rsidR="0028506E" w:rsidRDefault="0028506E">
      <w:pPr>
        <w:rPr>
          <w:b/>
          <w:bCs/>
          <w:sz w:val="44"/>
          <w:szCs w:val="44"/>
        </w:rPr>
      </w:pPr>
    </w:p>
    <w:p w14:paraId="6DD18064" w14:textId="77777777" w:rsidR="0028506E" w:rsidRDefault="0028506E">
      <w:pPr>
        <w:rPr>
          <w:b/>
          <w:bCs/>
          <w:sz w:val="44"/>
          <w:szCs w:val="44"/>
        </w:rPr>
      </w:pPr>
    </w:p>
    <w:p w14:paraId="193763BB" w14:textId="77777777" w:rsidR="0028506E" w:rsidRDefault="0028506E">
      <w:pPr>
        <w:rPr>
          <w:b/>
          <w:bCs/>
          <w:sz w:val="44"/>
          <w:szCs w:val="44"/>
        </w:rPr>
      </w:pPr>
    </w:p>
    <w:p w14:paraId="7CF9C9E2" w14:textId="77777777" w:rsidR="0028506E" w:rsidRDefault="0028506E">
      <w:pPr>
        <w:rPr>
          <w:b/>
          <w:bCs/>
          <w:sz w:val="44"/>
          <w:szCs w:val="44"/>
        </w:rPr>
      </w:pPr>
    </w:p>
    <w:p w14:paraId="15C2D1D9" w14:textId="77777777" w:rsidR="0028506E" w:rsidRDefault="00805CB8">
      <w:pPr>
        <w:ind w:firstLineChars="700" w:firstLine="308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目录</w:t>
      </w:r>
    </w:p>
    <w:p w14:paraId="6DF9374A" w14:textId="77777777" w:rsidR="0028506E" w:rsidRDefault="0028506E">
      <w:pPr>
        <w:rPr>
          <w:b/>
          <w:bCs/>
          <w:sz w:val="44"/>
          <w:szCs w:val="44"/>
        </w:rPr>
      </w:pPr>
    </w:p>
    <w:p w14:paraId="0CCAFA56" w14:textId="77777777" w:rsidR="0028506E" w:rsidRDefault="0028506E">
      <w:pPr>
        <w:rPr>
          <w:b/>
          <w:bCs/>
          <w:sz w:val="44"/>
          <w:szCs w:val="44"/>
        </w:rPr>
      </w:pPr>
    </w:p>
    <w:p w14:paraId="61F270CF" w14:textId="77777777" w:rsidR="0028506E" w:rsidRDefault="00805CB8">
      <w:pPr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绪论</w:t>
      </w:r>
    </w:p>
    <w:p w14:paraId="2CDE9E8D" w14:textId="77777777" w:rsidR="0028506E" w:rsidRDefault="00805CB8">
      <w:pPr>
        <w:spacing w:line="360" w:lineRule="exact"/>
        <w:rPr>
          <w:sz w:val="28"/>
          <w:szCs w:val="28"/>
        </w:rPr>
      </w:pPr>
      <w:r>
        <w:rPr>
          <w:rFonts w:hint="eastAsia"/>
          <w:b/>
          <w:bCs/>
          <w:sz w:val="36"/>
          <w:szCs w:val="36"/>
        </w:rPr>
        <w:t xml:space="preserve">   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、游戏背景</w:t>
      </w:r>
      <w:r>
        <w:rPr>
          <w:rFonts w:hint="eastAsia"/>
          <w:sz w:val="28"/>
          <w:szCs w:val="28"/>
        </w:rPr>
        <w:tab/>
      </w:r>
    </w:p>
    <w:p w14:paraId="73754988" w14:textId="77777777" w:rsidR="0028506E" w:rsidRDefault="00805CB8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2</w:t>
      </w:r>
      <w:r>
        <w:rPr>
          <w:rFonts w:hint="eastAsia"/>
          <w:sz w:val="28"/>
          <w:szCs w:val="28"/>
        </w:rPr>
        <w:t>、游戏介绍</w:t>
      </w:r>
    </w:p>
    <w:p w14:paraId="7592DD17" w14:textId="77777777" w:rsidR="0028506E" w:rsidRDefault="00805CB8">
      <w:pPr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系统分析</w:t>
      </w:r>
    </w:p>
    <w:p w14:paraId="1E38B0C5" w14:textId="77777777" w:rsidR="0028506E" w:rsidRDefault="009B0C2B">
      <w:pPr>
        <w:spacing w:line="360" w:lineRule="exact"/>
        <w:rPr>
          <w:b/>
          <w:bCs/>
          <w:sz w:val="36"/>
          <w:szCs w:val="36"/>
        </w:rPr>
      </w:pPr>
      <w:r>
        <w:rPr>
          <w:rFonts w:hint="eastAsia"/>
          <w:sz w:val="28"/>
          <w:szCs w:val="28"/>
        </w:rPr>
        <w:t xml:space="preserve">    1</w:t>
      </w:r>
      <w:r w:rsidR="00805CB8">
        <w:rPr>
          <w:rFonts w:hint="eastAsia"/>
          <w:sz w:val="28"/>
          <w:szCs w:val="28"/>
        </w:rPr>
        <w:t>、主要功能分析</w:t>
      </w:r>
    </w:p>
    <w:p w14:paraId="7FE24151" w14:textId="77777777" w:rsidR="0028506E" w:rsidRDefault="00805CB8">
      <w:pPr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系统实现</w:t>
      </w:r>
    </w:p>
    <w:p w14:paraId="25F0B2C5" w14:textId="77777777" w:rsidR="0028506E" w:rsidRDefault="00805CB8">
      <w:pPr>
        <w:spacing w:line="36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、主要界面实现</w:t>
      </w:r>
    </w:p>
    <w:p w14:paraId="1E06EA3D" w14:textId="77777777" w:rsidR="0028506E" w:rsidRDefault="00805CB8">
      <w:pPr>
        <w:spacing w:line="360" w:lineRule="exac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、主要代码分析</w:t>
      </w:r>
    </w:p>
    <w:p w14:paraId="0A54E242" w14:textId="77777777" w:rsidR="0028506E" w:rsidRDefault="0028506E">
      <w:pPr>
        <w:spacing w:line="360" w:lineRule="exact"/>
        <w:ind w:firstLine="560"/>
        <w:rPr>
          <w:sz w:val="28"/>
          <w:szCs w:val="28"/>
        </w:rPr>
      </w:pPr>
    </w:p>
    <w:p w14:paraId="7578A503" w14:textId="77777777" w:rsidR="0028506E" w:rsidRDefault="0028506E">
      <w:pPr>
        <w:rPr>
          <w:b/>
          <w:bCs/>
          <w:sz w:val="36"/>
          <w:szCs w:val="36"/>
        </w:rPr>
      </w:pPr>
    </w:p>
    <w:p w14:paraId="305F5648" w14:textId="77777777" w:rsidR="0028506E" w:rsidRDefault="0028506E">
      <w:pPr>
        <w:rPr>
          <w:b/>
          <w:bCs/>
          <w:sz w:val="44"/>
          <w:szCs w:val="44"/>
        </w:rPr>
      </w:pPr>
    </w:p>
    <w:p w14:paraId="547DDB1A" w14:textId="77777777" w:rsidR="0028506E" w:rsidRDefault="0028506E">
      <w:pPr>
        <w:rPr>
          <w:rFonts w:hint="eastAsia"/>
          <w:b/>
          <w:bCs/>
          <w:sz w:val="44"/>
          <w:szCs w:val="44"/>
        </w:rPr>
      </w:pPr>
    </w:p>
    <w:p w14:paraId="7B4B5134" w14:textId="77777777" w:rsidR="00F6394A" w:rsidRDefault="00F6394A">
      <w:pPr>
        <w:rPr>
          <w:rFonts w:hint="eastAsia"/>
          <w:b/>
          <w:bCs/>
          <w:sz w:val="44"/>
          <w:szCs w:val="44"/>
        </w:rPr>
      </w:pPr>
    </w:p>
    <w:p w14:paraId="13773327" w14:textId="77777777" w:rsidR="00F6394A" w:rsidRDefault="00F6394A">
      <w:pPr>
        <w:rPr>
          <w:rFonts w:hint="eastAsia"/>
          <w:b/>
          <w:bCs/>
          <w:sz w:val="44"/>
          <w:szCs w:val="44"/>
        </w:rPr>
      </w:pPr>
    </w:p>
    <w:p w14:paraId="5EF20B00" w14:textId="77777777" w:rsidR="00F6394A" w:rsidRDefault="00F6394A">
      <w:pPr>
        <w:rPr>
          <w:rFonts w:hint="eastAsia"/>
          <w:b/>
          <w:bCs/>
          <w:sz w:val="44"/>
          <w:szCs w:val="44"/>
        </w:rPr>
      </w:pPr>
    </w:p>
    <w:p w14:paraId="069CE2CF" w14:textId="77777777" w:rsidR="0028506E" w:rsidRDefault="0028506E">
      <w:pPr>
        <w:rPr>
          <w:b/>
          <w:bCs/>
          <w:sz w:val="44"/>
          <w:szCs w:val="44"/>
        </w:rPr>
      </w:pPr>
    </w:p>
    <w:p w14:paraId="4BB5D094" w14:textId="77777777" w:rsidR="0028506E" w:rsidRDefault="0028506E">
      <w:pPr>
        <w:rPr>
          <w:rFonts w:hint="eastAsia"/>
          <w:b/>
          <w:bCs/>
          <w:sz w:val="44"/>
          <w:szCs w:val="44"/>
        </w:rPr>
      </w:pPr>
    </w:p>
    <w:p w14:paraId="190F8C25" w14:textId="77777777" w:rsidR="009B0C2B" w:rsidRDefault="009B0C2B">
      <w:pPr>
        <w:rPr>
          <w:rFonts w:hint="eastAsia"/>
          <w:b/>
          <w:bCs/>
          <w:sz w:val="44"/>
          <w:szCs w:val="44"/>
        </w:rPr>
      </w:pPr>
    </w:p>
    <w:p w14:paraId="04801AC5" w14:textId="77777777" w:rsidR="009B0C2B" w:rsidRDefault="009B0C2B">
      <w:pPr>
        <w:rPr>
          <w:rFonts w:hint="eastAsia"/>
          <w:b/>
          <w:bCs/>
          <w:sz w:val="44"/>
          <w:szCs w:val="44"/>
        </w:rPr>
      </w:pPr>
    </w:p>
    <w:p w14:paraId="418FBB4D" w14:textId="77777777" w:rsidR="009B0C2B" w:rsidRDefault="009B0C2B">
      <w:pPr>
        <w:rPr>
          <w:rFonts w:hint="eastAsia"/>
          <w:b/>
          <w:bCs/>
          <w:sz w:val="44"/>
          <w:szCs w:val="44"/>
        </w:rPr>
      </w:pPr>
    </w:p>
    <w:p w14:paraId="42115A9B" w14:textId="77777777" w:rsidR="0028506E" w:rsidRDefault="0028506E">
      <w:pPr>
        <w:rPr>
          <w:b/>
          <w:bCs/>
          <w:sz w:val="44"/>
          <w:szCs w:val="44"/>
        </w:rPr>
      </w:pPr>
    </w:p>
    <w:p w14:paraId="2ECDB9C9" w14:textId="77777777" w:rsidR="0028506E" w:rsidRDefault="00805CB8">
      <w:pPr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绪论</w:t>
      </w:r>
    </w:p>
    <w:p w14:paraId="255D26D1" w14:textId="77777777" w:rsidR="0028506E" w:rsidRDefault="0028506E">
      <w:pPr>
        <w:rPr>
          <w:b/>
          <w:bCs/>
          <w:sz w:val="44"/>
          <w:szCs w:val="44"/>
        </w:rPr>
      </w:pPr>
    </w:p>
    <w:p w14:paraId="01A6EEC1" w14:textId="77777777" w:rsidR="0028506E" w:rsidRDefault="00805CB8">
      <w:pPr>
        <w:numPr>
          <w:ilvl w:val="1"/>
          <w:numId w:val="3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游戏背景</w:t>
      </w:r>
    </w:p>
    <w:p w14:paraId="7C2218E2" w14:textId="77777777" w:rsidR="0028506E" w:rsidRDefault="00805CB8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随着科技的发展，人们生活水平不断提高，在互联网蓬勃发展的国际大潮下，智能手机已经普及到人们的生活中，苹果手机更是得到了不少人的青眯，在休闲时刻人们精神上的需求越来越强烈，使得</w:t>
      </w:r>
      <w:proofErr w:type="spellStart"/>
      <w:r>
        <w:rPr>
          <w:rFonts w:hint="eastAsia"/>
          <w:sz w:val="24"/>
          <w:szCs w:val="32"/>
        </w:rPr>
        <w:t>ios</w:t>
      </w:r>
      <w:proofErr w:type="spellEnd"/>
      <w:r w:rsidR="009B0C2B">
        <w:rPr>
          <w:rFonts w:hint="eastAsia"/>
          <w:sz w:val="24"/>
          <w:szCs w:val="32"/>
        </w:rPr>
        <w:t>游戏开发有了“用武之地”，本次开发的拼图小</w:t>
      </w:r>
      <w:r>
        <w:rPr>
          <w:rFonts w:hint="eastAsia"/>
          <w:sz w:val="24"/>
          <w:szCs w:val="32"/>
        </w:rPr>
        <w:t>游戏用于休闲时间放松身心，操作简单，老少皆宜安装于手机随时随地打开即玩。</w:t>
      </w:r>
    </w:p>
    <w:p w14:paraId="43218DD7" w14:textId="77777777" w:rsidR="0028506E" w:rsidRDefault="0028506E">
      <w:pPr>
        <w:rPr>
          <w:sz w:val="24"/>
          <w:szCs w:val="32"/>
        </w:rPr>
      </w:pPr>
    </w:p>
    <w:p w14:paraId="794B3A28" w14:textId="77777777" w:rsidR="0028506E" w:rsidRDefault="00805CB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1.2</w:t>
      </w:r>
      <w:r>
        <w:rPr>
          <w:rFonts w:hint="eastAsia"/>
          <w:b/>
          <w:bCs/>
          <w:sz w:val="28"/>
          <w:szCs w:val="28"/>
        </w:rPr>
        <w:t>游戏介绍</w:t>
      </w:r>
    </w:p>
    <w:p w14:paraId="5603148E" w14:textId="77777777" w:rsidR="0028506E" w:rsidRDefault="009B0C2B">
      <w:pPr>
        <w:numPr>
          <w:ilvl w:val="0"/>
          <w:numId w:val="4"/>
        </w:numPr>
        <w:spacing w:line="360" w:lineRule="auto"/>
        <w:ind w:left="363"/>
        <w:rPr>
          <w:rFonts w:asciiTheme="minorEastAsia" w:hAnsiTheme="minorEastAsia" w:cstheme="minorEastAsia"/>
          <w:sz w:val="24"/>
          <w:szCs w:val="32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32"/>
        </w:rPr>
        <w:t>PuzzleImage</w:t>
      </w:r>
      <w:proofErr w:type="spellEnd"/>
      <w:r w:rsidR="00805CB8">
        <w:rPr>
          <w:rFonts w:asciiTheme="minorEastAsia" w:hAnsiTheme="minorEastAsia" w:cstheme="minorEastAsia" w:hint="eastAsia"/>
          <w:sz w:val="24"/>
          <w:szCs w:val="32"/>
        </w:rPr>
        <w:t>是一款休闲游戏，游戏的规则也特别简单，</w:t>
      </w:r>
      <w:r>
        <w:rPr>
          <w:rFonts w:asciiTheme="minorEastAsia" w:hAnsiTheme="minorEastAsia" w:cstheme="minorEastAsia" w:hint="eastAsia"/>
          <w:sz w:val="24"/>
          <w:szCs w:val="32"/>
        </w:rPr>
        <w:t>玩家只需要选择相应的难度和图片即可开始拼图游戏，游戏上手简单，界面整洁。</w:t>
      </w:r>
      <w:r w:rsidR="00805CB8">
        <w:rPr>
          <w:rFonts w:asciiTheme="minorEastAsia" w:hAnsiTheme="minorEastAsia" w:cstheme="minorEastAsia" w:hint="eastAsia"/>
          <w:sz w:val="24"/>
          <w:szCs w:val="32"/>
        </w:rPr>
        <w:t>。</w:t>
      </w:r>
    </w:p>
    <w:p w14:paraId="4F386786" w14:textId="77777777" w:rsidR="0028506E" w:rsidRDefault="00805CB8">
      <w:pPr>
        <w:numPr>
          <w:ilvl w:val="0"/>
          <w:numId w:val="4"/>
        </w:numPr>
        <w:spacing w:line="360" w:lineRule="auto"/>
        <w:ind w:left="363"/>
        <w:rPr>
          <w:rFonts w:asciiTheme="minorEastAsia" w:hAnsiTheme="minorEastAsia" w:cstheme="minorEastAsia"/>
          <w:sz w:val="24"/>
          <w:szCs w:val="32"/>
        </w:rPr>
      </w:pPr>
      <w:r>
        <w:rPr>
          <w:rFonts w:asciiTheme="minorEastAsia" w:hAnsiTheme="minorEastAsia" w:cstheme="minorEastAsia" w:hint="eastAsia"/>
          <w:sz w:val="24"/>
          <w:szCs w:val="32"/>
        </w:rPr>
        <w:t>游戏攻略：需要全神贯注，</w:t>
      </w:r>
      <w:r w:rsidR="009B0C2B">
        <w:rPr>
          <w:rFonts w:asciiTheme="minorEastAsia" w:hAnsiTheme="minorEastAsia" w:cstheme="minorEastAsia" w:hint="eastAsia"/>
          <w:sz w:val="24"/>
          <w:szCs w:val="32"/>
        </w:rPr>
        <w:t>思考可行的移动方案从而还原图像，</w:t>
      </w:r>
      <w:r>
        <w:rPr>
          <w:rFonts w:asciiTheme="minorEastAsia" w:hAnsiTheme="minorEastAsia" w:cstheme="minorEastAsia" w:hint="eastAsia"/>
          <w:sz w:val="24"/>
          <w:szCs w:val="32"/>
        </w:rPr>
        <w:t>使游戏更具有可玩性。</w:t>
      </w:r>
    </w:p>
    <w:p w14:paraId="41E854A6" w14:textId="77777777" w:rsidR="0028506E" w:rsidRDefault="0028506E">
      <w:pPr>
        <w:rPr>
          <w:sz w:val="24"/>
          <w:szCs w:val="32"/>
        </w:rPr>
      </w:pPr>
    </w:p>
    <w:p w14:paraId="09043D66" w14:textId="77777777" w:rsidR="0028506E" w:rsidRDefault="0028506E">
      <w:pPr>
        <w:rPr>
          <w:sz w:val="24"/>
          <w:szCs w:val="32"/>
        </w:rPr>
      </w:pPr>
    </w:p>
    <w:p w14:paraId="02B42469" w14:textId="77777777" w:rsidR="00F6394A" w:rsidRDefault="00F6394A">
      <w:pPr>
        <w:spacing w:line="360" w:lineRule="auto"/>
        <w:ind w:firstLineChars="200" w:firstLine="480"/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</w:pPr>
    </w:p>
    <w:p w14:paraId="53E58604" w14:textId="77777777" w:rsidR="009B0C2B" w:rsidRDefault="009B0C2B">
      <w:pPr>
        <w:spacing w:line="360" w:lineRule="auto"/>
        <w:ind w:firstLineChars="200" w:firstLine="480"/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</w:pPr>
    </w:p>
    <w:p w14:paraId="2753384D" w14:textId="77777777" w:rsidR="009B0C2B" w:rsidRDefault="009B0C2B">
      <w:pPr>
        <w:spacing w:line="360" w:lineRule="auto"/>
        <w:ind w:firstLineChars="200" w:firstLine="480"/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</w:pPr>
    </w:p>
    <w:p w14:paraId="3EA39B38" w14:textId="77777777" w:rsidR="009B0C2B" w:rsidRDefault="009B0C2B">
      <w:pPr>
        <w:spacing w:line="360" w:lineRule="auto"/>
        <w:ind w:firstLineChars="200" w:firstLine="480"/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</w:pPr>
    </w:p>
    <w:p w14:paraId="2586847E" w14:textId="77777777" w:rsidR="009B0C2B" w:rsidRDefault="009B0C2B">
      <w:pPr>
        <w:spacing w:line="360" w:lineRule="auto"/>
        <w:ind w:firstLineChars="200" w:firstLine="480"/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</w:pPr>
    </w:p>
    <w:p w14:paraId="3495A4C0" w14:textId="77777777" w:rsidR="009B0C2B" w:rsidRDefault="009B0C2B">
      <w:pPr>
        <w:spacing w:line="360" w:lineRule="auto"/>
        <w:ind w:firstLineChars="200" w:firstLine="480"/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</w:pPr>
    </w:p>
    <w:p w14:paraId="6BDE1E75" w14:textId="77777777" w:rsidR="009B0C2B" w:rsidRDefault="009B0C2B">
      <w:pPr>
        <w:spacing w:line="360" w:lineRule="auto"/>
        <w:ind w:firstLineChars="200" w:firstLine="480"/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</w:pPr>
    </w:p>
    <w:p w14:paraId="43435DFF" w14:textId="77777777" w:rsidR="00F6394A" w:rsidRDefault="00F6394A">
      <w:pPr>
        <w:spacing w:line="360" w:lineRule="auto"/>
        <w:ind w:firstLineChars="200" w:firstLine="480"/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</w:pPr>
    </w:p>
    <w:p w14:paraId="0A79E445" w14:textId="77777777" w:rsidR="00F6394A" w:rsidRDefault="00F6394A">
      <w:pPr>
        <w:spacing w:line="360" w:lineRule="auto"/>
        <w:ind w:firstLineChars="200" w:firstLine="480"/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</w:pPr>
    </w:p>
    <w:p w14:paraId="0136DC60" w14:textId="77777777" w:rsidR="00F6394A" w:rsidRDefault="00F6394A">
      <w:pPr>
        <w:spacing w:line="360" w:lineRule="auto"/>
        <w:ind w:firstLineChars="200" w:firstLine="480"/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</w:pPr>
    </w:p>
    <w:p w14:paraId="30B0EFEB" w14:textId="77777777" w:rsidR="00F6394A" w:rsidRDefault="00F6394A">
      <w:pPr>
        <w:spacing w:line="360" w:lineRule="auto"/>
        <w:ind w:firstLineChars="200" w:firstLine="480"/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</w:pPr>
    </w:p>
    <w:p w14:paraId="0EF0E830" w14:textId="77777777" w:rsidR="00F6394A" w:rsidRDefault="00F6394A">
      <w:pPr>
        <w:spacing w:line="360" w:lineRule="auto"/>
        <w:ind w:firstLineChars="200" w:firstLine="480"/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</w:pPr>
    </w:p>
    <w:p w14:paraId="4B0821F0" w14:textId="77777777" w:rsidR="00F6394A" w:rsidRDefault="00F6394A">
      <w:pPr>
        <w:spacing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</w:p>
    <w:p w14:paraId="120AC1A1" w14:textId="77777777" w:rsidR="0028506E" w:rsidRDefault="00805CB8">
      <w:pPr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系统分析</w:t>
      </w:r>
    </w:p>
    <w:p w14:paraId="41B2F995" w14:textId="77777777" w:rsidR="0028506E" w:rsidRDefault="00805CB8">
      <w:pPr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主要功能分析</w:t>
      </w:r>
    </w:p>
    <w:p w14:paraId="0A1D9689" w14:textId="77777777" w:rsidR="0028506E" w:rsidRDefault="009B0C2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 w:rsidR="00805CB8">
        <w:rPr>
          <w:rFonts w:hint="eastAsia"/>
          <w:b/>
          <w:bCs/>
          <w:sz w:val="24"/>
        </w:rPr>
        <w:t>.1</w:t>
      </w:r>
      <w:r>
        <w:rPr>
          <w:rFonts w:hint="eastAsia"/>
          <w:b/>
          <w:bCs/>
          <w:sz w:val="24"/>
        </w:rPr>
        <w:t>、难度调节</w:t>
      </w:r>
      <w:r w:rsidR="00805CB8">
        <w:rPr>
          <w:rFonts w:hint="eastAsia"/>
          <w:b/>
          <w:bCs/>
          <w:sz w:val="24"/>
        </w:rPr>
        <w:t>功能</w:t>
      </w:r>
    </w:p>
    <w:p w14:paraId="2C24AB3C" w14:textId="77777777" w:rsidR="0028506E" w:rsidRDefault="009B0C2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进入游戏后选择游戏难度并开始游戏。</w:t>
      </w:r>
    </w:p>
    <w:p w14:paraId="15C9EFBF" w14:textId="77777777" w:rsidR="0028506E" w:rsidRDefault="009B0C2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 w:rsidR="00805CB8">
        <w:rPr>
          <w:rFonts w:hint="eastAsia"/>
          <w:b/>
          <w:bCs/>
          <w:sz w:val="24"/>
        </w:rPr>
        <w:t>.2</w:t>
      </w:r>
      <w:r>
        <w:rPr>
          <w:rFonts w:hint="eastAsia"/>
          <w:b/>
          <w:bCs/>
          <w:sz w:val="24"/>
        </w:rPr>
        <w:t>、选择图片</w:t>
      </w:r>
      <w:r w:rsidR="00805CB8">
        <w:rPr>
          <w:rFonts w:hint="eastAsia"/>
          <w:b/>
          <w:bCs/>
          <w:sz w:val="24"/>
        </w:rPr>
        <w:t>功能</w:t>
      </w:r>
    </w:p>
    <w:p w14:paraId="7EFF28C8" w14:textId="77777777" w:rsidR="0028506E" w:rsidRDefault="009B0C2B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根据玩家需要选择是否从相册或相机添加自己的图片，如果不需要则系统提供默认图片。</w:t>
      </w:r>
    </w:p>
    <w:p w14:paraId="1DCC7BEA" w14:textId="77777777" w:rsidR="0028506E" w:rsidRDefault="009B0C2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 w:rsidR="00805CB8">
        <w:rPr>
          <w:rFonts w:hint="eastAsia"/>
          <w:b/>
          <w:bCs/>
          <w:sz w:val="24"/>
        </w:rPr>
        <w:t>.3</w:t>
      </w:r>
      <w:r w:rsidR="00805CB8"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小图片移动</w:t>
      </w:r>
      <w:r w:rsidR="00805CB8">
        <w:rPr>
          <w:rFonts w:hint="eastAsia"/>
          <w:b/>
          <w:bCs/>
          <w:sz w:val="24"/>
        </w:rPr>
        <w:t>功能</w:t>
      </w:r>
    </w:p>
    <w:p w14:paraId="48BA9234" w14:textId="77777777" w:rsidR="0028506E" w:rsidRDefault="00805CB8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 w:rsidR="009B0C2B">
        <w:rPr>
          <w:rFonts w:hint="eastAsia"/>
          <w:sz w:val="24"/>
        </w:rPr>
        <w:t>对分割并打乱后的图片通过移动进行图片的还原。</w:t>
      </w:r>
    </w:p>
    <w:p w14:paraId="3887B8B2" w14:textId="1F1D56BA" w:rsidR="0028506E" w:rsidRDefault="00805CB8">
      <w:pPr>
        <w:spacing w:line="360" w:lineRule="auto"/>
        <w:ind w:firstLine="482"/>
        <w:rPr>
          <w:sz w:val="24"/>
        </w:rPr>
      </w:pPr>
      <w:r>
        <w:rPr>
          <w:rFonts w:hint="eastAsia"/>
          <w:sz w:val="24"/>
        </w:rPr>
        <w:t>随机</w:t>
      </w:r>
      <w:r w:rsidR="00AA7F9E">
        <w:rPr>
          <w:rFonts w:hint="eastAsia"/>
          <w:sz w:val="24"/>
        </w:rPr>
        <w:t>打乱，需要避免无解的情况。</w:t>
      </w:r>
    </w:p>
    <w:p w14:paraId="49C55C68" w14:textId="77777777" w:rsidR="0028506E" w:rsidRDefault="0028506E">
      <w:pPr>
        <w:ind w:firstLine="480"/>
        <w:rPr>
          <w:sz w:val="24"/>
        </w:rPr>
      </w:pPr>
    </w:p>
    <w:p w14:paraId="3376D028" w14:textId="77777777" w:rsidR="0028506E" w:rsidRDefault="0028506E">
      <w:pPr>
        <w:spacing w:line="360" w:lineRule="auto"/>
        <w:rPr>
          <w:b/>
          <w:bCs/>
          <w:sz w:val="24"/>
        </w:rPr>
      </w:pPr>
    </w:p>
    <w:p w14:paraId="701C6838" w14:textId="77777777" w:rsidR="0028506E" w:rsidRDefault="0028506E">
      <w:pPr>
        <w:spacing w:line="360" w:lineRule="auto"/>
        <w:ind w:firstLine="482"/>
        <w:rPr>
          <w:rFonts w:hint="eastAsia"/>
          <w:sz w:val="24"/>
        </w:rPr>
      </w:pPr>
    </w:p>
    <w:p w14:paraId="684D8B51" w14:textId="77777777" w:rsidR="00AA7C4A" w:rsidRDefault="00AA7C4A">
      <w:pPr>
        <w:spacing w:line="360" w:lineRule="auto"/>
        <w:ind w:firstLine="482"/>
        <w:rPr>
          <w:rFonts w:hint="eastAsia"/>
          <w:sz w:val="24"/>
        </w:rPr>
      </w:pPr>
      <w:bookmarkStart w:id="0" w:name="_GoBack"/>
      <w:bookmarkEnd w:id="0"/>
    </w:p>
    <w:p w14:paraId="0CD71672" w14:textId="77777777" w:rsidR="0028506E" w:rsidRDefault="0028506E">
      <w:pPr>
        <w:spacing w:line="360" w:lineRule="auto"/>
        <w:ind w:firstLine="482"/>
        <w:rPr>
          <w:rFonts w:hint="eastAsia"/>
          <w:color w:val="000000" w:themeColor="text1"/>
          <w:sz w:val="24"/>
        </w:rPr>
      </w:pPr>
    </w:p>
    <w:p w14:paraId="3284CEAF" w14:textId="77777777" w:rsidR="009B0C2B" w:rsidRDefault="009B0C2B">
      <w:pPr>
        <w:spacing w:line="360" w:lineRule="auto"/>
        <w:ind w:firstLine="482"/>
        <w:rPr>
          <w:rFonts w:hint="eastAsia"/>
          <w:color w:val="000000" w:themeColor="text1"/>
          <w:sz w:val="24"/>
        </w:rPr>
      </w:pPr>
    </w:p>
    <w:p w14:paraId="2BF9DD0D" w14:textId="77777777" w:rsidR="009B0C2B" w:rsidRDefault="009B0C2B">
      <w:pPr>
        <w:spacing w:line="360" w:lineRule="auto"/>
        <w:ind w:firstLine="482"/>
        <w:rPr>
          <w:rFonts w:hint="eastAsia"/>
          <w:color w:val="000000" w:themeColor="text1"/>
          <w:sz w:val="24"/>
        </w:rPr>
      </w:pPr>
    </w:p>
    <w:p w14:paraId="2BA20E85" w14:textId="77777777" w:rsidR="009B0C2B" w:rsidRDefault="009B0C2B">
      <w:pPr>
        <w:spacing w:line="360" w:lineRule="auto"/>
        <w:ind w:firstLine="482"/>
        <w:rPr>
          <w:rFonts w:hint="eastAsia"/>
          <w:color w:val="000000" w:themeColor="text1"/>
          <w:sz w:val="24"/>
        </w:rPr>
      </w:pPr>
    </w:p>
    <w:p w14:paraId="0313D325" w14:textId="77777777" w:rsidR="009B0C2B" w:rsidRDefault="009B0C2B">
      <w:pPr>
        <w:spacing w:line="360" w:lineRule="auto"/>
        <w:ind w:firstLine="482"/>
        <w:rPr>
          <w:rFonts w:hint="eastAsia"/>
          <w:color w:val="000000" w:themeColor="text1"/>
          <w:sz w:val="24"/>
        </w:rPr>
      </w:pPr>
    </w:p>
    <w:p w14:paraId="2A97E937" w14:textId="77777777" w:rsidR="009B0C2B" w:rsidRDefault="009B0C2B">
      <w:pPr>
        <w:spacing w:line="360" w:lineRule="auto"/>
        <w:ind w:firstLine="482"/>
        <w:rPr>
          <w:rFonts w:hint="eastAsia"/>
          <w:color w:val="000000" w:themeColor="text1"/>
          <w:sz w:val="24"/>
        </w:rPr>
      </w:pPr>
    </w:p>
    <w:p w14:paraId="20DAB45B" w14:textId="77777777" w:rsidR="009B0C2B" w:rsidRDefault="009B0C2B">
      <w:pPr>
        <w:spacing w:line="360" w:lineRule="auto"/>
        <w:ind w:firstLine="482"/>
        <w:rPr>
          <w:rFonts w:hint="eastAsia"/>
          <w:color w:val="000000" w:themeColor="text1"/>
          <w:sz w:val="24"/>
        </w:rPr>
      </w:pPr>
    </w:p>
    <w:p w14:paraId="0145DB95" w14:textId="77777777" w:rsidR="009B0C2B" w:rsidRDefault="009B0C2B">
      <w:pPr>
        <w:spacing w:line="360" w:lineRule="auto"/>
        <w:ind w:firstLine="482"/>
        <w:rPr>
          <w:rFonts w:hint="eastAsia"/>
          <w:color w:val="000000" w:themeColor="text1"/>
          <w:sz w:val="24"/>
        </w:rPr>
      </w:pPr>
    </w:p>
    <w:p w14:paraId="70059268" w14:textId="77777777" w:rsidR="009B0C2B" w:rsidRDefault="009B0C2B">
      <w:pPr>
        <w:spacing w:line="360" w:lineRule="auto"/>
        <w:ind w:firstLine="482"/>
        <w:rPr>
          <w:rFonts w:hint="eastAsia"/>
          <w:color w:val="000000" w:themeColor="text1"/>
          <w:sz w:val="24"/>
        </w:rPr>
      </w:pPr>
    </w:p>
    <w:p w14:paraId="20CE913A" w14:textId="77777777" w:rsidR="009B0C2B" w:rsidRDefault="009B0C2B">
      <w:pPr>
        <w:spacing w:line="360" w:lineRule="auto"/>
        <w:ind w:firstLine="482"/>
        <w:rPr>
          <w:rFonts w:hint="eastAsia"/>
          <w:color w:val="000000" w:themeColor="text1"/>
          <w:sz w:val="24"/>
        </w:rPr>
      </w:pPr>
    </w:p>
    <w:p w14:paraId="2FA61D3C" w14:textId="77777777" w:rsidR="009B0C2B" w:rsidRDefault="009B0C2B">
      <w:pPr>
        <w:spacing w:line="360" w:lineRule="auto"/>
        <w:ind w:firstLine="482"/>
        <w:rPr>
          <w:rFonts w:hint="eastAsia"/>
          <w:color w:val="000000" w:themeColor="text1"/>
          <w:sz w:val="24"/>
        </w:rPr>
      </w:pPr>
    </w:p>
    <w:p w14:paraId="12BC655C" w14:textId="77777777" w:rsidR="009B0C2B" w:rsidRDefault="009B0C2B">
      <w:pPr>
        <w:spacing w:line="360" w:lineRule="auto"/>
        <w:ind w:firstLine="482"/>
        <w:rPr>
          <w:rFonts w:hint="eastAsia"/>
          <w:color w:val="000000" w:themeColor="text1"/>
          <w:sz w:val="24"/>
        </w:rPr>
      </w:pPr>
    </w:p>
    <w:p w14:paraId="608936BD" w14:textId="77777777" w:rsidR="009B0C2B" w:rsidRDefault="009B0C2B">
      <w:pPr>
        <w:spacing w:line="360" w:lineRule="auto"/>
        <w:ind w:firstLine="482"/>
        <w:rPr>
          <w:rFonts w:hint="eastAsia"/>
          <w:color w:val="000000" w:themeColor="text1"/>
          <w:sz w:val="24"/>
        </w:rPr>
      </w:pPr>
    </w:p>
    <w:p w14:paraId="0B05D2F8" w14:textId="77777777" w:rsidR="009B0C2B" w:rsidRDefault="009B0C2B">
      <w:pPr>
        <w:spacing w:line="360" w:lineRule="auto"/>
        <w:ind w:firstLine="482"/>
        <w:rPr>
          <w:sz w:val="24"/>
        </w:rPr>
      </w:pPr>
    </w:p>
    <w:p w14:paraId="797B338E" w14:textId="77777777" w:rsidR="0028506E" w:rsidRDefault="0028506E">
      <w:pPr>
        <w:spacing w:line="360" w:lineRule="auto"/>
        <w:ind w:firstLine="482"/>
        <w:rPr>
          <w:sz w:val="24"/>
        </w:rPr>
      </w:pPr>
    </w:p>
    <w:p w14:paraId="0675C906" w14:textId="77777777" w:rsidR="0028506E" w:rsidRDefault="00805CB8">
      <w:pPr>
        <w:numPr>
          <w:ilvl w:val="0"/>
          <w:numId w:val="2"/>
        </w:numPr>
        <w:tabs>
          <w:tab w:val="right" w:pos="8306"/>
        </w:tabs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系统实现</w:t>
      </w:r>
    </w:p>
    <w:p w14:paraId="6FAD9729" w14:textId="77777777" w:rsidR="0028506E" w:rsidRDefault="0028506E">
      <w:pPr>
        <w:tabs>
          <w:tab w:val="right" w:pos="8306"/>
        </w:tabs>
        <w:rPr>
          <w:b/>
          <w:bCs/>
          <w:sz w:val="44"/>
          <w:szCs w:val="44"/>
        </w:rPr>
      </w:pPr>
    </w:p>
    <w:p w14:paraId="718CF1A2" w14:textId="77777777" w:rsidR="0028506E" w:rsidRDefault="00805CB8">
      <w:pPr>
        <w:numPr>
          <w:ilvl w:val="0"/>
          <w:numId w:val="9"/>
        </w:numPr>
        <w:tabs>
          <w:tab w:val="right" w:pos="8306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主</w:t>
      </w:r>
      <w:r w:rsidR="00D42ECA">
        <w:rPr>
          <w:rFonts w:hint="eastAsia"/>
          <w:b/>
          <w:bCs/>
          <w:sz w:val="28"/>
          <w:szCs w:val="28"/>
        </w:rPr>
        <w:t>要</w:t>
      </w:r>
      <w:r>
        <w:rPr>
          <w:rFonts w:hint="eastAsia"/>
          <w:b/>
          <w:bCs/>
          <w:sz w:val="28"/>
          <w:szCs w:val="28"/>
        </w:rPr>
        <w:t>界面的实现</w:t>
      </w:r>
    </w:p>
    <w:p w14:paraId="471EC9DD" w14:textId="77777777" w:rsidR="0028506E" w:rsidRDefault="00127C76">
      <w:pPr>
        <w:tabs>
          <w:tab w:val="right" w:pos="8306"/>
        </w:tabs>
        <w:rPr>
          <w:b/>
          <w:bCs/>
          <w:sz w:val="44"/>
          <w:szCs w:val="44"/>
        </w:rPr>
      </w:pPr>
      <w:r w:rsidRPr="00127C76">
        <w:rPr>
          <w:b/>
          <w:bCs/>
          <w:sz w:val="44"/>
          <w:szCs w:val="44"/>
        </w:rPr>
        <w:drawing>
          <wp:inline distT="0" distB="0" distL="0" distR="0" wp14:anchorId="30712C83" wp14:editId="00C5660D">
            <wp:extent cx="3929144" cy="7622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682" cy="762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006D" w14:textId="77777777" w:rsidR="0028506E" w:rsidRDefault="0028506E">
      <w:pPr>
        <w:tabs>
          <w:tab w:val="right" w:pos="8306"/>
        </w:tabs>
        <w:rPr>
          <w:rFonts w:hint="eastAsia"/>
          <w:b/>
          <w:bCs/>
          <w:sz w:val="24"/>
        </w:rPr>
      </w:pPr>
    </w:p>
    <w:p w14:paraId="56A4009B" w14:textId="77777777" w:rsidR="000C4254" w:rsidRDefault="000C4254">
      <w:pPr>
        <w:tabs>
          <w:tab w:val="right" w:pos="8306"/>
        </w:tabs>
        <w:rPr>
          <w:rFonts w:hint="eastAsia"/>
          <w:b/>
          <w:bCs/>
          <w:sz w:val="24"/>
        </w:rPr>
      </w:pPr>
    </w:p>
    <w:p w14:paraId="6CB81E30" w14:textId="77777777" w:rsidR="000C4254" w:rsidRDefault="000C4254">
      <w:pPr>
        <w:tabs>
          <w:tab w:val="right" w:pos="8306"/>
        </w:tabs>
        <w:rPr>
          <w:rFonts w:hint="eastAsia"/>
          <w:b/>
          <w:bCs/>
          <w:sz w:val="24"/>
        </w:rPr>
      </w:pPr>
    </w:p>
    <w:p w14:paraId="6E6B0D26" w14:textId="77777777" w:rsidR="000C4254" w:rsidRDefault="000C4254">
      <w:pPr>
        <w:tabs>
          <w:tab w:val="right" w:pos="8306"/>
        </w:tabs>
        <w:rPr>
          <w:rFonts w:hint="eastAsia"/>
          <w:b/>
          <w:bCs/>
          <w:sz w:val="24"/>
        </w:rPr>
      </w:pPr>
    </w:p>
    <w:p w14:paraId="1BE4526F" w14:textId="77777777" w:rsidR="000C4254" w:rsidRDefault="000C4254">
      <w:pPr>
        <w:tabs>
          <w:tab w:val="right" w:pos="8306"/>
        </w:tabs>
        <w:rPr>
          <w:rFonts w:hint="eastAsia"/>
          <w:b/>
          <w:bCs/>
          <w:sz w:val="24"/>
        </w:rPr>
      </w:pPr>
    </w:p>
    <w:p w14:paraId="213B27E5" w14:textId="77777777" w:rsidR="00127C76" w:rsidRDefault="000C4254">
      <w:pPr>
        <w:tabs>
          <w:tab w:val="right" w:pos="8306"/>
        </w:tabs>
        <w:rPr>
          <w:rFonts w:hint="eastAsia"/>
          <w:b/>
          <w:bCs/>
          <w:sz w:val="24"/>
        </w:rPr>
      </w:pPr>
      <w:r w:rsidRPr="000C4254">
        <w:rPr>
          <w:b/>
          <w:bCs/>
          <w:sz w:val="24"/>
        </w:rPr>
        <w:drawing>
          <wp:inline distT="0" distB="0" distL="0" distR="0" wp14:anchorId="2FE8A6A3" wp14:editId="0B4D919D">
            <wp:extent cx="3994608" cy="77495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2014" cy="776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3F2D" w14:textId="77777777" w:rsidR="000C4254" w:rsidRDefault="000C4254">
      <w:pPr>
        <w:tabs>
          <w:tab w:val="right" w:pos="8306"/>
        </w:tabs>
        <w:rPr>
          <w:rFonts w:hint="eastAsia"/>
          <w:b/>
          <w:bCs/>
          <w:sz w:val="24"/>
        </w:rPr>
      </w:pPr>
    </w:p>
    <w:p w14:paraId="54628A06" w14:textId="77777777" w:rsidR="000C4254" w:rsidRDefault="000C4254">
      <w:pPr>
        <w:tabs>
          <w:tab w:val="right" w:pos="8306"/>
        </w:tabs>
        <w:rPr>
          <w:rFonts w:hint="eastAsia"/>
          <w:b/>
          <w:bCs/>
          <w:sz w:val="24"/>
        </w:rPr>
      </w:pPr>
    </w:p>
    <w:p w14:paraId="6355D893" w14:textId="77777777" w:rsidR="000C4254" w:rsidRDefault="000C4254">
      <w:pPr>
        <w:tabs>
          <w:tab w:val="right" w:pos="8306"/>
        </w:tabs>
        <w:rPr>
          <w:rFonts w:hint="eastAsia"/>
          <w:b/>
          <w:bCs/>
          <w:sz w:val="24"/>
        </w:rPr>
      </w:pPr>
    </w:p>
    <w:p w14:paraId="6F627BC8" w14:textId="77777777" w:rsidR="000C4254" w:rsidRDefault="000C4254">
      <w:pPr>
        <w:tabs>
          <w:tab w:val="right" w:pos="8306"/>
        </w:tabs>
        <w:rPr>
          <w:rFonts w:hint="eastAsia"/>
          <w:b/>
          <w:bCs/>
          <w:sz w:val="24"/>
        </w:rPr>
      </w:pPr>
    </w:p>
    <w:p w14:paraId="30339594" w14:textId="77777777" w:rsidR="000C4254" w:rsidRDefault="000C4254">
      <w:pPr>
        <w:tabs>
          <w:tab w:val="right" w:pos="8306"/>
        </w:tabs>
        <w:rPr>
          <w:rFonts w:hint="eastAsia"/>
          <w:b/>
          <w:bCs/>
          <w:sz w:val="24"/>
        </w:rPr>
      </w:pPr>
    </w:p>
    <w:p w14:paraId="45FE1439" w14:textId="77777777" w:rsidR="000C4254" w:rsidRDefault="000C4254">
      <w:pPr>
        <w:tabs>
          <w:tab w:val="right" w:pos="8306"/>
        </w:tabs>
        <w:rPr>
          <w:rFonts w:hint="eastAsia"/>
          <w:b/>
          <w:bCs/>
          <w:sz w:val="24"/>
        </w:rPr>
      </w:pPr>
      <w:r w:rsidRPr="000C4254">
        <w:rPr>
          <w:b/>
          <w:bCs/>
          <w:sz w:val="24"/>
        </w:rPr>
        <w:drawing>
          <wp:inline distT="0" distB="0" distL="0" distR="0" wp14:anchorId="39D7DD35" wp14:editId="294E200C">
            <wp:extent cx="3823335" cy="741727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717" cy="743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B728" w14:textId="77777777" w:rsidR="0028506E" w:rsidRDefault="0028506E">
      <w:pPr>
        <w:tabs>
          <w:tab w:val="right" w:pos="8306"/>
        </w:tabs>
        <w:rPr>
          <w:b/>
          <w:bCs/>
          <w:sz w:val="24"/>
        </w:rPr>
      </w:pPr>
    </w:p>
    <w:p w14:paraId="16315B51" w14:textId="77777777" w:rsidR="0028506E" w:rsidRDefault="00682B26" w:rsidP="00682B2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2</w:t>
      </w:r>
      <w:r w:rsidR="00805CB8">
        <w:rPr>
          <w:rFonts w:hint="eastAsia"/>
          <w:b/>
          <w:bCs/>
          <w:sz w:val="28"/>
          <w:szCs w:val="28"/>
        </w:rPr>
        <w:t>主要代码分析</w:t>
      </w:r>
    </w:p>
    <w:p w14:paraId="7E88E779" w14:textId="77777777" w:rsidR="0028506E" w:rsidRPr="00682B26" w:rsidRDefault="00682B26" w:rsidP="00682B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是否显示原图</w:t>
      </w:r>
      <w:r w:rsidR="00805CB8">
        <w:rPr>
          <w:rFonts w:hint="eastAsia"/>
          <w:sz w:val="28"/>
          <w:szCs w:val="28"/>
        </w:rPr>
        <w:t>：</w:t>
      </w:r>
    </w:p>
    <w:p w14:paraId="6524FDDF" w14:textId="77777777" w:rsidR="00682B26" w:rsidRDefault="00682B26" w:rsidP="00682B26">
      <w:pPr>
        <w:pStyle w:val="p1"/>
      </w:pPr>
      <w:r>
        <w:t>- (</w:t>
      </w:r>
      <w:r>
        <w:rPr>
          <w:rStyle w:val="s1"/>
          <w:b/>
          <w:bCs/>
        </w:rPr>
        <w:t>void</w:t>
      </w:r>
      <w:r>
        <w:t>)</w:t>
      </w:r>
      <w:proofErr w:type="spellStart"/>
      <w:r>
        <w:t>setUpView</w:t>
      </w:r>
      <w:proofErr w:type="spellEnd"/>
      <w:r>
        <w:t xml:space="preserve"> {</w:t>
      </w:r>
    </w:p>
    <w:p w14:paraId="572C4A06" w14:textId="77777777" w:rsidR="00682B26" w:rsidRDefault="00682B26" w:rsidP="00682B2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2"/>
        </w:rPr>
        <w:t>UIBarButtonItem</w:t>
      </w:r>
      <w:proofErr w:type="spellEnd"/>
      <w:r>
        <w:t xml:space="preserve"> *right = [[</w:t>
      </w:r>
      <w:proofErr w:type="spellStart"/>
      <w:r>
        <w:rPr>
          <w:rStyle w:val="s2"/>
        </w:rPr>
        <w:t>UIBarButtonItem</w:t>
      </w:r>
      <w:proofErr w:type="spellEnd"/>
      <w:r>
        <w:t xml:space="preserve"> </w:t>
      </w:r>
      <w:proofErr w:type="spellStart"/>
      <w:r>
        <w:rPr>
          <w:rStyle w:val="s3"/>
        </w:rPr>
        <w:t>alloc</w:t>
      </w:r>
      <w:proofErr w:type="spellEnd"/>
      <w:r>
        <w:t xml:space="preserve">] </w:t>
      </w:r>
      <w:proofErr w:type="spellStart"/>
      <w:r>
        <w:rPr>
          <w:rStyle w:val="s3"/>
        </w:rPr>
        <w:t>initWithTitle</w:t>
      </w:r>
      <w:proofErr w:type="spellEnd"/>
      <w:r>
        <w:t>:</w:t>
      </w:r>
      <w:r>
        <w:rPr>
          <w:rStyle w:val="s4"/>
        </w:rPr>
        <w:t>@"</w:t>
      </w:r>
      <w:r>
        <w:rPr>
          <w:rStyle w:val="s4"/>
        </w:rPr>
        <w:t>原图</w:t>
      </w:r>
      <w:r>
        <w:rPr>
          <w:rStyle w:val="s4"/>
        </w:rPr>
        <w:t>/</w:t>
      </w:r>
      <w:r>
        <w:rPr>
          <w:rStyle w:val="s4"/>
        </w:rPr>
        <w:t>消失</w:t>
      </w:r>
      <w:r>
        <w:rPr>
          <w:rStyle w:val="s4"/>
        </w:rPr>
        <w:t>"</w:t>
      </w:r>
      <w:r>
        <w:t xml:space="preserve"> </w:t>
      </w:r>
      <w:proofErr w:type="spellStart"/>
      <w:r>
        <w:t>style:</w:t>
      </w:r>
      <w:r>
        <w:rPr>
          <w:rStyle w:val="s3"/>
        </w:rPr>
        <w:t>UIBarButtonItemStylePlain</w:t>
      </w:r>
      <w:proofErr w:type="spellEnd"/>
      <w:r>
        <w:t xml:space="preserve"> target:</w:t>
      </w:r>
      <w:proofErr w:type="spellStart"/>
      <w:r>
        <w:rPr>
          <w:rStyle w:val="s1"/>
          <w:b/>
          <w:bCs/>
        </w:rPr>
        <w:t>self</w:t>
      </w:r>
      <w:r>
        <w:t xml:space="preserve"> action</w:t>
      </w:r>
      <w:proofErr w:type="spellEnd"/>
      <w:r>
        <w:t>:</w:t>
      </w:r>
      <w:r>
        <w:rPr>
          <w:rStyle w:val="s1"/>
          <w:b/>
          <w:bCs/>
        </w:rPr>
        <w:t>@selector</w:t>
      </w:r>
      <w:r>
        <w:t>(</w:t>
      </w:r>
      <w:proofErr w:type="spellStart"/>
      <w:r>
        <w:t>lookOldImage</w:t>
      </w:r>
      <w:proofErr w:type="spellEnd"/>
      <w:r>
        <w:t>)];</w:t>
      </w:r>
    </w:p>
    <w:p w14:paraId="5920A53D" w14:textId="77777777" w:rsidR="00682B26" w:rsidRDefault="00682B26" w:rsidP="00682B26">
      <w:pPr>
        <w:pStyle w:val="p2"/>
      </w:pPr>
      <w:r>
        <w:rPr>
          <w:rStyle w:val="apple-converted-space"/>
        </w:rPr>
        <w:t xml:space="preserve">    </w:t>
      </w:r>
      <w:proofErr w:type="spellStart"/>
      <w:proofErr w:type="gramStart"/>
      <w:r>
        <w:rPr>
          <w:rStyle w:val="s1"/>
          <w:b/>
          <w:bCs/>
        </w:rPr>
        <w:t>self</w:t>
      </w:r>
      <w:r>
        <w:rPr>
          <w:rStyle w:val="s5"/>
        </w:rPr>
        <w:t>.</w:t>
      </w:r>
      <w:r>
        <w:t>navigationItem</w:t>
      </w:r>
      <w:r>
        <w:rPr>
          <w:rStyle w:val="s5"/>
        </w:rPr>
        <w:t>.</w:t>
      </w:r>
      <w:r>
        <w:t>rightBarButtonItem</w:t>
      </w:r>
      <w:proofErr w:type="spellEnd"/>
      <w:proofErr w:type="gramEnd"/>
      <w:r>
        <w:rPr>
          <w:rStyle w:val="s5"/>
        </w:rPr>
        <w:t xml:space="preserve"> = right;</w:t>
      </w:r>
    </w:p>
    <w:p w14:paraId="547005ED" w14:textId="77777777" w:rsidR="00682B26" w:rsidRDefault="00682B26" w:rsidP="00682B26">
      <w:pPr>
        <w:pStyle w:val="p3"/>
      </w:pPr>
      <w:r>
        <w:rPr>
          <w:rStyle w:val="apple-converted-space"/>
        </w:rPr>
        <w:t>    </w:t>
      </w:r>
    </w:p>
    <w:p w14:paraId="68A03D19" w14:textId="77777777" w:rsidR="00682B26" w:rsidRDefault="00682B26" w:rsidP="00682B26">
      <w:pPr>
        <w:pStyle w:val="p4"/>
      </w:pPr>
      <w:r>
        <w:rPr>
          <w:rStyle w:val="apple-converted-space"/>
        </w:rPr>
        <w:t xml:space="preserve">    </w:t>
      </w:r>
      <w:r>
        <w:t>_</w:t>
      </w:r>
      <w:proofErr w:type="spellStart"/>
      <w:r>
        <w:t>originImageView</w:t>
      </w:r>
      <w:proofErr w:type="spellEnd"/>
      <w:r>
        <w:rPr>
          <w:rStyle w:val="s5"/>
        </w:rPr>
        <w:t xml:space="preserve"> = [[</w:t>
      </w:r>
      <w:proofErr w:type="spellStart"/>
      <w:r>
        <w:rPr>
          <w:rStyle w:val="s2"/>
        </w:rPr>
        <w:t>UIImageView</w:t>
      </w:r>
      <w:proofErr w:type="spellEnd"/>
      <w:r>
        <w:rPr>
          <w:rStyle w:val="s5"/>
        </w:rPr>
        <w:t xml:space="preserve"> </w:t>
      </w:r>
      <w:proofErr w:type="spellStart"/>
      <w:r>
        <w:rPr>
          <w:rStyle w:val="s3"/>
        </w:rPr>
        <w:t>alloc</w:t>
      </w:r>
      <w:proofErr w:type="spellEnd"/>
      <w:r>
        <w:rPr>
          <w:rStyle w:val="s5"/>
        </w:rPr>
        <w:t xml:space="preserve">] </w:t>
      </w:r>
      <w:proofErr w:type="spellStart"/>
      <w:r>
        <w:rPr>
          <w:rStyle w:val="s3"/>
        </w:rPr>
        <w:t>init</w:t>
      </w:r>
      <w:proofErr w:type="spellEnd"/>
      <w:r>
        <w:rPr>
          <w:rStyle w:val="s5"/>
        </w:rPr>
        <w:t>];</w:t>
      </w:r>
    </w:p>
    <w:p w14:paraId="6654C66A" w14:textId="77777777" w:rsidR="00682B26" w:rsidRDefault="00682B26" w:rsidP="00682B26">
      <w:pPr>
        <w:pStyle w:val="p5"/>
      </w:pPr>
      <w:r>
        <w:rPr>
          <w:rStyle w:val="apple-converted-space"/>
        </w:rPr>
        <w:t xml:space="preserve">    </w:t>
      </w:r>
      <w:r>
        <w:rPr>
          <w:rStyle w:val="s6"/>
        </w:rPr>
        <w:t>_</w:t>
      </w:r>
      <w:proofErr w:type="spellStart"/>
      <w:r>
        <w:rPr>
          <w:rStyle w:val="s6"/>
        </w:rPr>
        <w:t>originImageView</w:t>
      </w:r>
      <w:r>
        <w:rPr>
          <w:rStyle w:val="s5"/>
        </w:rPr>
        <w:t>.</w:t>
      </w:r>
      <w:r>
        <w:rPr>
          <w:rStyle w:val="s2"/>
        </w:rPr>
        <w:t>frame</w:t>
      </w:r>
      <w:proofErr w:type="spellEnd"/>
      <w:r>
        <w:rPr>
          <w:rStyle w:val="s5"/>
        </w:rPr>
        <w:t xml:space="preserve"> = </w:t>
      </w:r>
      <w:proofErr w:type="spellStart"/>
      <w:r>
        <w:rPr>
          <w:rStyle w:val="s3"/>
        </w:rPr>
        <w:t>CGRectMake</w:t>
      </w:r>
      <w:proofErr w:type="spellEnd"/>
      <w:r>
        <w:rPr>
          <w:rStyle w:val="s5"/>
        </w:rPr>
        <w:t>((</w:t>
      </w:r>
      <w:r>
        <w:t>kScreenWidth</w:t>
      </w:r>
      <w:r>
        <w:rPr>
          <w:rStyle w:val="s5"/>
        </w:rPr>
        <w:t>-</w:t>
      </w:r>
      <w:r>
        <w:rPr>
          <w:rStyle w:val="s7"/>
        </w:rPr>
        <w:t>2</w:t>
      </w:r>
      <w:r>
        <w:rPr>
          <w:rStyle w:val="s5"/>
        </w:rPr>
        <w:t>*</w:t>
      </w:r>
      <w:r>
        <w:t>ITEM_W</w:t>
      </w:r>
      <w:r>
        <w:rPr>
          <w:rStyle w:val="s5"/>
        </w:rPr>
        <w:t>)/</w:t>
      </w:r>
      <w:r>
        <w:rPr>
          <w:rStyle w:val="s7"/>
        </w:rPr>
        <w:t>2</w:t>
      </w:r>
      <w:r>
        <w:rPr>
          <w:rStyle w:val="s5"/>
        </w:rPr>
        <w:t xml:space="preserve">, </w:t>
      </w:r>
      <w:r>
        <w:t>kScreenHeight</w:t>
      </w:r>
      <w:r>
        <w:rPr>
          <w:rStyle w:val="s5"/>
        </w:rPr>
        <w:t>-</w:t>
      </w:r>
      <w:r>
        <w:rPr>
          <w:rStyle w:val="s7"/>
        </w:rPr>
        <w:t>2</w:t>
      </w:r>
      <w:r>
        <w:rPr>
          <w:rStyle w:val="s5"/>
        </w:rPr>
        <w:t>*</w:t>
      </w:r>
      <w:r>
        <w:t>ITEM_H</w:t>
      </w:r>
      <w:r>
        <w:rPr>
          <w:rStyle w:val="s5"/>
        </w:rPr>
        <w:t>-</w:t>
      </w:r>
      <w:r>
        <w:rPr>
          <w:rStyle w:val="s7"/>
        </w:rPr>
        <w:t>20</w:t>
      </w:r>
      <w:r>
        <w:rPr>
          <w:rStyle w:val="s5"/>
        </w:rPr>
        <w:t xml:space="preserve">, </w:t>
      </w:r>
      <w:r>
        <w:rPr>
          <w:rStyle w:val="s7"/>
        </w:rPr>
        <w:t>2</w:t>
      </w:r>
      <w:r>
        <w:rPr>
          <w:rStyle w:val="s5"/>
        </w:rPr>
        <w:t>*</w:t>
      </w:r>
      <w:r>
        <w:t>ITEM_W</w:t>
      </w:r>
      <w:r>
        <w:rPr>
          <w:rStyle w:val="s5"/>
        </w:rPr>
        <w:t xml:space="preserve">, </w:t>
      </w:r>
      <w:r>
        <w:rPr>
          <w:rStyle w:val="s7"/>
        </w:rPr>
        <w:t>2</w:t>
      </w:r>
      <w:r>
        <w:rPr>
          <w:rStyle w:val="s5"/>
        </w:rPr>
        <w:t>*</w:t>
      </w:r>
      <w:r>
        <w:t>ITEM_H</w:t>
      </w:r>
      <w:r>
        <w:rPr>
          <w:rStyle w:val="s5"/>
        </w:rPr>
        <w:t>);</w:t>
      </w:r>
    </w:p>
    <w:p w14:paraId="5D4CC4A5" w14:textId="77777777" w:rsidR="00682B26" w:rsidRDefault="00682B26" w:rsidP="00682B26">
      <w:pPr>
        <w:pStyle w:val="p4"/>
      </w:pPr>
      <w:r>
        <w:rPr>
          <w:rStyle w:val="apple-converted-space"/>
        </w:rPr>
        <w:t xml:space="preserve">    </w:t>
      </w:r>
      <w:r>
        <w:t>_</w:t>
      </w:r>
      <w:proofErr w:type="spellStart"/>
      <w:r>
        <w:t>originImageView</w:t>
      </w:r>
      <w:r>
        <w:rPr>
          <w:rStyle w:val="s5"/>
        </w:rPr>
        <w:t>.</w:t>
      </w:r>
      <w:r>
        <w:rPr>
          <w:rStyle w:val="s2"/>
        </w:rPr>
        <w:t>image</w:t>
      </w:r>
      <w:proofErr w:type="spellEnd"/>
      <w:r>
        <w:rPr>
          <w:rStyle w:val="s5"/>
        </w:rPr>
        <w:t xml:space="preserve"> = </w:t>
      </w:r>
      <w:r>
        <w:t>_</w:t>
      </w:r>
      <w:proofErr w:type="spellStart"/>
      <w:r>
        <w:t>originImage</w:t>
      </w:r>
      <w:proofErr w:type="spellEnd"/>
      <w:r>
        <w:rPr>
          <w:rStyle w:val="s5"/>
        </w:rPr>
        <w:t>;</w:t>
      </w:r>
    </w:p>
    <w:p w14:paraId="6520DC9C" w14:textId="77777777" w:rsidR="00682B26" w:rsidRDefault="00682B26" w:rsidP="00682B26">
      <w:pPr>
        <w:pStyle w:val="p4"/>
      </w:pPr>
      <w:r>
        <w:rPr>
          <w:rStyle w:val="apple-converted-space"/>
        </w:rPr>
        <w:t xml:space="preserve">    </w:t>
      </w:r>
      <w:r>
        <w:t>_</w:t>
      </w:r>
      <w:proofErr w:type="spellStart"/>
      <w:r>
        <w:t>originImageView</w:t>
      </w:r>
      <w:r>
        <w:rPr>
          <w:rStyle w:val="s5"/>
        </w:rPr>
        <w:t>.</w:t>
      </w:r>
      <w:r>
        <w:rPr>
          <w:rStyle w:val="s2"/>
        </w:rPr>
        <w:t>hidden</w:t>
      </w:r>
      <w:proofErr w:type="spellEnd"/>
      <w:r>
        <w:rPr>
          <w:rStyle w:val="s5"/>
        </w:rPr>
        <w:t xml:space="preserve"> = </w:t>
      </w:r>
      <w:r>
        <w:rPr>
          <w:rStyle w:val="s1"/>
          <w:b/>
          <w:bCs/>
        </w:rPr>
        <w:t>YES</w:t>
      </w:r>
      <w:r>
        <w:rPr>
          <w:rStyle w:val="s5"/>
        </w:rPr>
        <w:t>;</w:t>
      </w:r>
    </w:p>
    <w:p w14:paraId="38BC3160" w14:textId="77777777" w:rsidR="00682B26" w:rsidRDefault="00682B26" w:rsidP="00682B26">
      <w:pPr>
        <w:pStyle w:val="p4"/>
      </w:pPr>
      <w:r>
        <w:rPr>
          <w:rStyle w:val="apple-converted-space"/>
        </w:rPr>
        <w:t xml:space="preserve">    </w:t>
      </w:r>
      <w:r>
        <w:rPr>
          <w:rStyle w:val="s5"/>
        </w:rPr>
        <w:t>[</w:t>
      </w:r>
      <w:proofErr w:type="spellStart"/>
      <w:proofErr w:type="gramStart"/>
      <w:r>
        <w:rPr>
          <w:rStyle w:val="s1"/>
          <w:b/>
          <w:bCs/>
        </w:rPr>
        <w:t>self</w:t>
      </w:r>
      <w:r>
        <w:rPr>
          <w:rStyle w:val="s5"/>
        </w:rPr>
        <w:t>.</w:t>
      </w:r>
      <w:r>
        <w:rPr>
          <w:rStyle w:val="s2"/>
        </w:rPr>
        <w:t>view</w:t>
      </w:r>
      <w:proofErr w:type="spellEnd"/>
      <w:proofErr w:type="gramEnd"/>
      <w:r>
        <w:rPr>
          <w:rStyle w:val="s5"/>
        </w:rPr>
        <w:t xml:space="preserve"> </w:t>
      </w:r>
      <w:proofErr w:type="spellStart"/>
      <w:r>
        <w:rPr>
          <w:rStyle w:val="s3"/>
        </w:rPr>
        <w:t>addSubview</w:t>
      </w:r>
      <w:proofErr w:type="spellEnd"/>
      <w:r>
        <w:rPr>
          <w:rStyle w:val="s5"/>
        </w:rPr>
        <w:t>:</w:t>
      </w:r>
      <w:r>
        <w:t>_</w:t>
      </w:r>
      <w:proofErr w:type="spellStart"/>
      <w:r>
        <w:t>originImageView</w:t>
      </w:r>
      <w:proofErr w:type="spellEnd"/>
      <w:r>
        <w:rPr>
          <w:rStyle w:val="s5"/>
        </w:rPr>
        <w:t>];</w:t>
      </w:r>
    </w:p>
    <w:p w14:paraId="26BF0E83" w14:textId="77777777" w:rsidR="00682B26" w:rsidRDefault="00682B26" w:rsidP="00682B26">
      <w:pPr>
        <w:pStyle w:val="p1"/>
      </w:pPr>
      <w:r>
        <w:t>}</w:t>
      </w:r>
    </w:p>
    <w:p w14:paraId="0A9C7AE1" w14:textId="77777777" w:rsidR="0028506E" w:rsidRDefault="00805C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@end</w:t>
      </w:r>
    </w:p>
    <w:p w14:paraId="3022C190" w14:textId="77777777" w:rsidR="0028506E" w:rsidRPr="00682B26" w:rsidRDefault="00682B26" w:rsidP="00682B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打乱图片顺序可能存在无解的情况，需要避免</w:t>
      </w:r>
      <w:r w:rsidR="00805CB8">
        <w:rPr>
          <w:rFonts w:hint="eastAsia"/>
          <w:sz w:val="28"/>
          <w:szCs w:val="28"/>
        </w:rPr>
        <w:t>:</w:t>
      </w:r>
    </w:p>
    <w:p w14:paraId="40687127" w14:textId="77777777" w:rsidR="00682B26" w:rsidRPr="00682B26" w:rsidRDefault="00682B26" w:rsidP="00682B26">
      <w:pPr>
        <w:widowControl/>
        <w:shd w:val="clear" w:color="auto" w:fill="FFFFFF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-(</w:t>
      </w:r>
      <w:r w:rsidRPr="00682B26">
        <w:rPr>
          <w:rFonts w:ascii="Menlo" w:eastAsia="微软雅黑" w:hAnsi="Menlo" w:cs="Menlo"/>
          <w:b/>
          <w:bCs/>
          <w:color w:val="AD3DA4"/>
          <w:kern w:val="0"/>
          <w:sz w:val="18"/>
          <w:szCs w:val="18"/>
        </w:rPr>
        <w:t>BOOL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) </w:t>
      </w:r>
      <w:proofErr w:type="spellStart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makePuzzleCanBeSolved</w:t>
      </w:r>
      <w:proofErr w:type="spellEnd"/>
    </w:p>
    <w:p w14:paraId="01C9B5B8" w14:textId="77777777" w:rsidR="00682B26" w:rsidRPr="00682B26" w:rsidRDefault="00682B26" w:rsidP="00682B26">
      <w:pPr>
        <w:widowControl/>
        <w:shd w:val="clear" w:color="auto" w:fill="FFFFFF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{</w:t>
      </w:r>
    </w:p>
    <w:p w14:paraId="324D1170" w14:textId="77777777" w:rsidR="00682B26" w:rsidRPr="00682B26" w:rsidRDefault="00682B26" w:rsidP="00682B26">
      <w:pPr>
        <w:widowControl/>
        <w:shd w:val="clear" w:color="auto" w:fill="FFFFFF"/>
        <w:jc w:val="left"/>
        <w:rPr>
          <w:rFonts w:ascii="Menlo" w:eastAsia="微软雅黑" w:hAnsi="Menlo" w:cs="Menlo"/>
          <w:color w:val="65798C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    </w:t>
      </w:r>
      <w:r w:rsidRPr="00682B26">
        <w:rPr>
          <w:rFonts w:ascii="Menlo" w:eastAsia="微软雅黑" w:hAnsi="Menlo" w:cs="Menlo"/>
          <w:i/>
          <w:iCs/>
          <w:color w:val="65798C"/>
          <w:kern w:val="0"/>
          <w:sz w:val="18"/>
          <w:szCs w:val="18"/>
        </w:rPr>
        <w:t xml:space="preserve">// </w:t>
      </w:r>
      <w:r w:rsidRPr="00682B26">
        <w:rPr>
          <w:rFonts w:ascii="Menlo" w:eastAsia="微软雅黑" w:hAnsi="Menlo" w:cs="Menlo"/>
          <w:i/>
          <w:iCs/>
          <w:color w:val="65798C"/>
          <w:kern w:val="0"/>
          <w:sz w:val="18"/>
          <w:szCs w:val="18"/>
        </w:rPr>
        <w:t>奇偶性总值</w:t>
      </w:r>
    </w:p>
    <w:p w14:paraId="51A2B501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682B26">
        <w:rPr>
          <w:rFonts w:ascii="Menlo" w:eastAsia="微软雅黑" w:hAnsi="Menlo" w:cs="Menlo"/>
          <w:color w:val="703DAA"/>
          <w:kern w:val="0"/>
          <w:sz w:val="18"/>
          <w:szCs w:val="18"/>
        </w:rPr>
        <w:t>NSInteger</w:t>
      </w:r>
      <w:proofErr w:type="spell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 sum = </w:t>
      </w:r>
      <w:r w:rsidRPr="00682B26">
        <w:rPr>
          <w:rFonts w:ascii="Menlo" w:eastAsia="微软雅黑" w:hAnsi="Menlo" w:cs="Menlo"/>
          <w:color w:val="272AD8"/>
          <w:kern w:val="0"/>
          <w:sz w:val="18"/>
          <w:szCs w:val="18"/>
        </w:rPr>
        <w:t>0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;</w:t>
      </w:r>
    </w:p>
    <w:p w14:paraId="6A06C47F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    </w:t>
      </w:r>
    </w:p>
    <w:p w14:paraId="20AD33E0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65798C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    </w:t>
      </w:r>
      <w:r w:rsidRPr="00682B26">
        <w:rPr>
          <w:rFonts w:ascii="Menlo" w:eastAsia="微软雅黑" w:hAnsi="Menlo" w:cs="Menlo"/>
          <w:i/>
          <w:iCs/>
          <w:color w:val="65798C"/>
          <w:kern w:val="0"/>
          <w:sz w:val="18"/>
          <w:szCs w:val="18"/>
        </w:rPr>
        <w:t xml:space="preserve">// </w:t>
      </w:r>
      <w:r w:rsidRPr="00682B26">
        <w:rPr>
          <w:rFonts w:ascii="Menlo" w:eastAsia="微软雅黑" w:hAnsi="Menlo" w:cs="Menlo"/>
          <w:i/>
          <w:iCs/>
          <w:color w:val="65798C"/>
          <w:kern w:val="0"/>
          <w:sz w:val="18"/>
          <w:szCs w:val="18"/>
        </w:rPr>
        <w:t>循环遍历</w:t>
      </w:r>
    </w:p>
    <w:p w14:paraId="2FABD5E4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    </w:t>
      </w:r>
      <w:r w:rsidRPr="00682B26">
        <w:rPr>
          <w:rFonts w:ascii="Menlo" w:eastAsia="微软雅黑" w:hAnsi="Menlo" w:cs="Menlo"/>
          <w:b/>
          <w:bCs/>
          <w:color w:val="AD3DA4"/>
          <w:kern w:val="0"/>
          <w:sz w:val="18"/>
          <w:szCs w:val="18"/>
        </w:rPr>
        <w:t>for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682B26">
        <w:rPr>
          <w:rFonts w:ascii="Menlo" w:eastAsia="微软雅黑" w:hAnsi="Menlo" w:cs="Menlo"/>
          <w:color w:val="703DAA"/>
          <w:kern w:val="0"/>
          <w:sz w:val="18"/>
          <w:szCs w:val="18"/>
        </w:rPr>
        <w:t>NSInteger</w:t>
      </w:r>
      <w:proofErr w:type="spell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i</w:t>
      </w:r>
      <w:proofErr w:type="spell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 = </w:t>
      </w:r>
      <w:r w:rsidRPr="00682B26">
        <w:rPr>
          <w:rFonts w:ascii="Menlo" w:eastAsia="微软雅黑" w:hAnsi="Menlo" w:cs="Menlo"/>
          <w:color w:val="272AD8"/>
          <w:kern w:val="0"/>
          <w:sz w:val="18"/>
          <w:szCs w:val="18"/>
        </w:rPr>
        <w:t>0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; </w:t>
      </w:r>
      <w:proofErr w:type="spellStart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i</w:t>
      </w:r>
      <w:proofErr w:type="spell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682B26">
        <w:rPr>
          <w:rFonts w:ascii="Menlo" w:eastAsia="微软雅黑" w:hAnsi="Menlo" w:cs="Menlo"/>
          <w:b/>
          <w:bCs/>
          <w:color w:val="AD3DA4"/>
          <w:kern w:val="0"/>
          <w:sz w:val="18"/>
          <w:szCs w:val="18"/>
        </w:rPr>
        <w:t>self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.</w:t>
      </w:r>
      <w:r w:rsidRPr="00682B26">
        <w:rPr>
          <w:rFonts w:ascii="Menlo" w:eastAsia="微软雅黑" w:hAnsi="Menlo" w:cs="Menlo"/>
          <w:color w:val="3E8087"/>
          <w:kern w:val="0"/>
          <w:sz w:val="18"/>
          <w:szCs w:val="18"/>
        </w:rPr>
        <w:t>array</w:t>
      </w:r>
      <w:proofErr w:type="gramEnd"/>
      <w:r w:rsidRPr="00682B26">
        <w:rPr>
          <w:rFonts w:ascii="Menlo" w:eastAsia="微软雅黑" w:hAnsi="Menlo" w:cs="Menlo"/>
          <w:color w:val="3E8087"/>
          <w:kern w:val="0"/>
          <w:sz w:val="18"/>
          <w:szCs w:val="18"/>
        </w:rPr>
        <w:t>_ImageView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.</w:t>
      </w:r>
      <w:r w:rsidRPr="00682B26">
        <w:rPr>
          <w:rFonts w:ascii="Menlo" w:eastAsia="微软雅黑" w:hAnsi="Menlo" w:cs="Menlo"/>
          <w:color w:val="703DAA"/>
          <w:kern w:val="0"/>
          <w:sz w:val="18"/>
          <w:szCs w:val="18"/>
        </w:rPr>
        <w:t>count</w:t>
      </w:r>
      <w:proofErr w:type="spell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; </w:t>
      </w:r>
      <w:proofErr w:type="spellStart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i</w:t>
      </w:r>
      <w:proofErr w:type="spell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++)</w:t>
      </w:r>
    </w:p>
    <w:p w14:paraId="6E396A89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    {</w:t>
      </w:r>
    </w:p>
    <w:p w14:paraId="2BB8FA63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3E8087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682B26">
        <w:rPr>
          <w:rFonts w:ascii="Menlo" w:eastAsia="微软雅黑" w:hAnsi="Menlo" w:cs="Menlo"/>
          <w:color w:val="3E8087"/>
          <w:kern w:val="0"/>
          <w:sz w:val="18"/>
          <w:szCs w:val="18"/>
        </w:rPr>
        <w:t>LTYInitView</w:t>
      </w:r>
      <w:proofErr w:type="spell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 *</w:t>
      </w:r>
      <w:proofErr w:type="spellStart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aView</w:t>
      </w:r>
      <w:proofErr w:type="spell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 = [</w:t>
      </w:r>
      <w:proofErr w:type="spellStart"/>
      <w:proofErr w:type="gramStart"/>
      <w:r w:rsidRPr="00682B26">
        <w:rPr>
          <w:rFonts w:ascii="Menlo" w:eastAsia="微软雅黑" w:hAnsi="Menlo" w:cs="Menlo"/>
          <w:b/>
          <w:bCs/>
          <w:color w:val="AD3DA4"/>
          <w:kern w:val="0"/>
          <w:sz w:val="18"/>
          <w:szCs w:val="18"/>
        </w:rPr>
        <w:t>self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.</w:t>
      </w:r>
      <w:r w:rsidRPr="00682B26">
        <w:rPr>
          <w:rFonts w:ascii="Menlo" w:eastAsia="微软雅黑" w:hAnsi="Menlo" w:cs="Menlo"/>
          <w:color w:val="3E8087"/>
          <w:kern w:val="0"/>
          <w:sz w:val="18"/>
          <w:szCs w:val="18"/>
        </w:rPr>
        <w:t>array</w:t>
      </w:r>
      <w:proofErr w:type="gramEnd"/>
      <w:r w:rsidRPr="00682B26">
        <w:rPr>
          <w:rFonts w:ascii="Menlo" w:eastAsia="微软雅黑" w:hAnsi="Menlo" w:cs="Menlo"/>
          <w:color w:val="3E8087"/>
          <w:kern w:val="0"/>
          <w:sz w:val="18"/>
          <w:szCs w:val="18"/>
        </w:rPr>
        <w:t>_ImageView</w:t>
      </w:r>
      <w:proofErr w:type="spell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682B26">
        <w:rPr>
          <w:rFonts w:ascii="Menlo" w:eastAsia="微软雅黑" w:hAnsi="Menlo" w:cs="Menlo"/>
          <w:color w:val="4B21B0"/>
          <w:kern w:val="0"/>
          <w:sz w:val="18"/>
          <w:szCs w:val="18"/>
        </w:rPr>
        <w:t>objectAtIndex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:i</w:t>
      </w:r>
      <w:proofErr w:type="spell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];</w:t>
      </w:r>
    </w:p>
    <w:p w14:paraId="726A821A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        </w:t>
      </w:r>
    </w:p>
    <w:p w14:paraId="7B0E0CFD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682B26">
        <w:rPr>
          <w:rFonts w:ascii="Menlo" w:eastAsia="微软雅黑" w:hAnsi="Menlo" w:cs="Menlo"/>
          <w:color w:val="4B21B0"/>
          <w:kern w:val="0"/>
          <w:sz w:val="18"/>
          <w:szCs w:val="18"/>
        </w:rPr>
        <w:t>printf</w:t>
      </w:r>
      <w:proofErr w:type="spell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(</w:t>
      </w:r>
      <w:r w:rsidRPr="00682B26">
        <w:rPr>
          <w:rFonts w:ascii="Menlo" w:eastAsia="微软雅黑" w:hAnsi="Menlo" w:cs="Menlo"/>
          <w:color w:val="D12F1B"/>
          <w:kern w:val="0"/>
          <w:sz w:val="18"/>
          <w:szCs w:val="18"/>
        </w:rPr>
        <w:t>"--%d</w:t>
      </w:r>
      <w:proofErr w:type="gramStart"/>
      <w:r w:rsidRPr="00682B26">
        <w:rPr>
          <w:rFonts w:ascii="Menlo" w:eastAsia="微软雅黑" w:hAnsi="Menlo" w:cs="Menlo"/>
          <w:color w:val="D12F1B"/>
          <w:kern w:val="0"/>
          <w:sz w:val="18"/>
          <w:szCs w:val="18"/>
        </w:rPr>
        <w:t>"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,</w:t>
      </w:r>
      <w:proofErr w:type="spellStart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aView.</w:t>
      </w:r>
      <w:r w:rsidRPr="00682B26">
        <w:rPr>
          <w:rFonts w:ascii="Menlo" w:eastAsia="微软雅黑" w:hAnsi="Menlo" w:cs="Menlo"/>
          <w:color w:val="3E8087"/>
          <w:kern w:val="0"/>
          <w:sz w:val="18"/>
          <w:szCs w:val="18"/>
        </w:rPr>
        <w:t>nowIndex</w:t>
      </w:r>
      <w:proofErr w:type="spellEnd"/>
      <w:proofErr w:type="gram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);</w:t>
      </w:r>
    </w:p>
    <w:p w14:paraId="65153554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        </w:t>
      </w:r>
    </w:p>
    <w:p w14:paraId="79ABB53F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        </w:t>
      </w:r>
      <w:r w:rsidRPr="00682B26">
        <w:rPr>
          <w:rFonts w:ascii="Menlo" w:eastAsia="微软雅黑" w:hAnsi="Menlo" w:cs="Menlo"/>
          <w:b/>
          <w:bCs/>
          <w:color w:val="AD3DA4"/>
          <w:kern w:val="0"/>
          <w:sz w:val="18"/>
          <w:szCs w:val="18"/>
        </w:rPr>
        <w:t>for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682B26">
        <w:rPr>
          <w:rFonts w:ascii="Menlo" w:eastAsia="微软雅黑" w:hAnsi="Menlo" w:cs="Menlo"/>
          <w:color w:val="703DAA"/>
          <w:kern w:val="0"/>
          <w:sz w:val="18"/>
          <w:szCs w:val="18"/>
        </w:rPr>
        <w:t>NSInteger</w:t>
      </w:r>
      <w:proofErr w:type="spell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 j = </w:t>
      </w:r>
      <w:proofErr w:type="spellStart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i</w:t>
      </w:r>
      <w:proofErr w:type="spell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 + </w:t>
      </w:r>
      <w:r w:rsidRPr="00682B26">
        <w:rPr>
          <w:rFonts w:ascii="Menlo" w:eastAsia="微软雅黑" w:hAnsi="Menlo" w:cs="Menlo"/>
          <w:color w:val="272AD8"/>
          <w:kern w:val="0"/>
          <w:sz w:val="18"/>
          <w:szCs w:val="18"/>
        </w:rPr>
        <w:t>1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; j &lt; </w:t>
      </w:r>
      <w:proofErr w:type="spellStart"/>
      <w:proofErr w:type="gramStart"/>
      <w:r w:rsidRPr="00682B26">
        <w:rPr>
          <w:rFonts w:ascii="Menlo" w:eastAsia="微软雅黑" w:hAnsi="Menlo" w:cs="Menlo"/>
          <w:b/>
          <w:bCs/>
          <w:color w:val="AD3DA4"/>
          <w:kern w:val="0"/>
          <w:sz w:val="18"/>
          <w:szCs w:val="18"/>
        </w:rPr>
        <w:t>self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.</w:t>
      </w:r>
      <w:r w:rsidRPr="00682B26">
        <w:rPr>
          <w:rFonts w:ascii="Menlo" w:eastAsia="微软雅黑" w:hAnsi="Menlo" w:cs="Menlo"/>
          <w:color w:val="3E8087"/>
          <w:kern w:val="0"/>
          <w:sz w:val="18"/>
          <w:szCs w:val="18"/>
        </w:rPr>
        <w:t>array</w:t>
      </w:r>
      <w:proofErr w:type="gramEnd"/>
      <w:r w:rsidRPr="00682B26">
        <w:rPr>
          <w:rFonts w:ascii="Menlo" w:eastAsia="微软雅黑" w:hAnsi="Menlo" w:cs="Menlo"/>
          <w:color w:val="3E8087"/>
          <w:kern w:val="0"/>
          <w:sz w:val="18"/>
          <w:szCs w:val="18"/>
        </w:rPr>
        <w:t>_ImageView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.</w:t>
      </w:r>
      <w:r w:rsidRPr="00682B26">
        <w:rPr>
          <w:rFonts w:ascii="Menlo" w:eastAsia="微软雅黑" w:hAnsi="Menlo" w:cs="Menlo"/>
          <w:color w:val="703DAA"/>
          <w:kern w:val="0"/>
          <w:sz w:val="18"/>
          <w:szCs w:val="18"/>
        </w:rPr>
        <w:t>count</w:t>
      </w:r>
      <w:proofErr w:type="spell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; </w:t>
      </w:r>
      <w:proofErr w:type="spellStart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j++</w:t>
      </w:r>
      <w:proofErr w:type="spell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)</w:t>
      </w:r>
    </w:p>
    <w:p w14:paraId="4B553B01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        {</w:t>
      </w:r>
    </w:p>
    <w:p w14:paraId="1FC57ECA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            </w:t>
      </w:r>
      <w:proofErr w:type="spellStart"/>
      <w:r w:rsidRPr="00682B26">
        <w:rPr>
          <w:rFonts w:ascii="Menlo" w:eastAsia="微软雅黑" w:hAnsi="Menlo" w:cs="Menlo"/>
          <w:color w:val="3E8087"/>
          <w:kern w:val="0"/>
          <w:sz w:val="18"/>
          <w:szCs w:val="18"/>
        </w:rPr>
        <w:t>LTYInitView</w:t>
      </w:r>
      <w:proofErr w:type="spell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 *</w:t>
      </w:r>
      <w:proofErr w:type="spellStart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bView</w:t>
      </w:r>
      <w:proofErr w:type="spell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 = [</w:t>
      </w:r>
      <w:proofErr w:type="spellStart"/>
      <w:proofErr w:type="gramStart"/>
      <w:r w:rsidRPr="00682B26">
        <w:rPr>
          <w:rFonts w:ascii="Menlo" w:eastAsia="微软雅黑" w:hAnsi="Menlo" w:cs="Menlo"/>
          <w:b/>
          <w:bCs/>
          <w:color w:val="AD3DA4"/>
          <w:kern w:val="0"/>
          <w:sz w:val="18"/>
          <w:szCs w:val="18"/>
        </w:rPr>
        <w:t>self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.</w:t>
      </w:r>
      <w:r w:rsidRPr="00682B26">
        <w:rPr>
          <w:rFonts w:ascii="Menlo" w:eastAsia="微软雅黑" w:hAnsi="Menlo" w:cs="Menlo"/>
          <w:color w:val="3E8087"/>
          <w:kern w:val="0"/>
          <w:sz w:val="18"/>
          <w:szCs w:val="18"/>
        </w:rPr>
        <w:t>array</w:t>
      </w:r>
      <w:proofErr w:type="gramEnd"/>
      <w:r w:rsidRPr="00682B26">
        <w:rPr>
          <w:rFonts w:ascii="Menlo" w:eastAsia="微软雅黑" w:hAnsi="Menlo" w:cs="Menlo"/>
          <w:color w:val="3E8087"/>
          <w:kern w:val="0"/>
          <w:sz w:val="18"/>
          <w:szCs w:val="18"/>
        </w:rPr>
        <w:t>_ImageView</w:t>
      </w:r>
      <w:proofErr w:type="spell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682B26">
        <w:rPr>
          <w:rFonts w:ascii="Menlo" w:eastAsia="微软雅黑" w:hAnsi="Menlo" w:cs="Menlo"/>
          <w:color w:val="4B21B0"/>
          <w:kern w:val="0"/>
          <w:sz w:val="18"/>
          <w:szCs w:val="18"/>
        </w:rPr>
        <w:t>objectAtIndex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:j</w:t>
      </w:r>
      <w:proofErr w:type="spell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];</w:t>
      </w:r>
    </w:p>
    <w:p w14:paraId="769DD4A9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            </w:t>
      </w:r>
    </w:p>
    <w:p w14:paraId="1FF449F6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65798C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            </w:t>
      </w:r>
      <w:r w:rsidRPr="00682B26">
        <w:rPr>
          <w:rFonts w:ascii="Menlo" w:eastAsia="微软雅黑" w:hAnsi="Menlo" w:cs="Menlo"/>
          <w:i/>
          <w:iCs/>
          <w:color w:val="65798C"/>
          <w:kern w:val="0"/>
          <w:sz w:val="18"/>
          <w:szCs w:val="18"/>
        </w:rPr>
        <w:t xml:space="preserve">// </w:t>
      </w:r>
      <w:proofErr w:type="spellStart"/>
      <w:proofErr w:type="gramStart"/>
      <w:r w:rsidRPr="00682B26">
        <w:rPr>
          <w:rFonts w:ascii="Menlo" w:eastAsia="微软雅黑" w:hAnsi="Menlo" w:cs="Menlo"/>
          <w:i/>
          <w:iCs/>
          <w:color w:val="65798C"/>
          <w:kern w:val="0"/>
          <w:sz w:val="18"/>
          <w:szCs w:val="18"/>
        </w:rPr>
        <w:t>printf</w:t>
      </w:r>
      <w:proofErr w:type="spellEnd"/>
      <w:r w:rsidRPr="00682B26">
        <w:rPr>
          <w:rFonts w:ascii="Menlo" w:eastAsia="微软雅黑" w:hAnsi="Menlo" w:cs="Menlo"/>
          <w:i/>
          <w:iCs/>
          <w:color w:val="65798C"/>
          <w:kern w:val="0"/>
          <w:sz w:val="18"/>
          <w:szCs w:val="18"/>
        </w:rPr>
        <w:t>(</w:t>
      </w:r>
      <w:proofErr w:type="gramEnd"/>
      <w:r w:rsidRPr="00682B26">
        <w:rPr>
          <w:rFonts w:ascii="Menlo" w:eastAsia="微软雅黑" w:hAnsi="Menlo" w:cs="Menlo"/>
          <w:i/>
          <w:iCs/>
          <w:color w:val="65798C"/>
          <w:kern w:val="0"/>
          <w:sz w:val="18"/>
          <w:szCs w:val="18"/>
        </w:rPr>
        <w:t>"b-- %d ",</w:t>
      </w:r>
      <w:proofErr w:type="spellStart"/>
      <w:r w:rsidRPr="00682B26">
        <w:rPr>
          <w:rFonts w:ascii="Menlo" w:eastAsia="微软雅黑" w:hAnsi="Menlo" w:cs="Menlo"/>
          <w:i/>
          <w:iCs/>
          <w:color w:val="65798C"/>
          <w:kern w:val="0"/>
          <w:sz w:val="18"/>
          <w:szCs w:val="18"/>
        </w:rPr>
        <w:t>bView.nowIndex</w:t>
      </w:r>
      <w:proofErr w:type="spellEnd"/>
      <w:r w:rsidRPr="00682B26">
        <w:rPr>
          <w:rFonts w:ascii="Menlo" w:eastAsia="微软雅黑" w:hAnsi="Menlo" w:cs="Menlo"/>
          <w:i/>
          <w:iCs/>
          <w:color w:val="65798C"/>
          <w:kern w:val="0"/>
          <w:sz w:val="18"/>
          <w:szCs w:val="18"/>
        </w:rPr>
        <w:t>);</w:t>
      </w:r>
    </w:p>
    <w:p w14:paraId="79C631DD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            </w:t>
      </w:r>
    </w:p>
    <w:p w14:paraId="4373E0C6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            </w:t>
      </w:r>
      <w:r w:rsidRPr="00682B26">
        <w:rPr>
          <w:rFonts w:ascii="Menlo" w:eastAsia="微软雅黑" w:hAnsi="Menlo" w:cs="Menlo"/>
          <w:i/>
          <w:iCs/>
          <w:color w:val="65798C"/>
          <w:kern w:val="0"/>
          <w:sz w:val="18"/>
          <w:szCs w:val="18"/>
        </w:rPr>
        <w:t xml:space="preserve">// </w:t>
      </w:r>
      <w:r w:rsidRPr="00682B26">
        <w:rPr>
          <w:rFonts w:ascii="Menlo" w:eastAsia="微软雅黑" w:hAnsi="Menlo" w:cs="Menlo"/>
          <w:i/>
          <w:iCs/>
          <w:color w:val="65798C"/>
          <w:kern w:val="0"/>
          <w:sz w:val="18"/>
          <w:szCs w:val="18"/>
        </w:rPr>
        <w:t>逆序数检查</w:t>
      </w:r>
    </w:p>
    <w:p w14:paraId="4F82DE93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            </w:t>
      </w:r>
      <w:r w:rsidRPr="00682B26">
        <w:rPr>
          <w:rFonts w:ascii="Menlo" w:eastAsia="微软雅黑" w:hAnsi="Menlo" w:cs="Menlo"/>
          <w:b/>
          <w:bCs/>
          <w:color w:val="AD3DA4"/>
          <w:kern w:val="0"/>
          <w:sz w:val="18"/>
          <w:szCs w:val="18"/>
        </w:rPr>
        <w:t>if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aView.</w:t>
      </w:r>
      <w:r w:rsidRPr="00682B26">
        <w:rPr>
          <w:rFonts w:ascii="Menlo" w:eastAsia="微软雅黑" w:hAnsi="Menlo" w:cs="Menlo"/>
          <w:color w:val="3E8087"/>
          <w:kern w:val="0"/>
          <w:sz w:val="18"/>
          <w:szCs w:val="18"/>
        </w:rPr>
        <w:t>nowIndex</w:t>
      </w:r>
      <w:proofErr w:type="spell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 &gt; </w:t>
      </w:r>
      <w:proofErr w:type="spellStart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bView.</w:t>
      </w:r>
      <w:r w:rsidRPr="00682B26">
        <w:rPr>
          <w:rFonts w:ascii="Menlo" w:eastAsia="微软雅黑" w:hAnsi="Menlo" w:cs="Menlo"/>
          <w:color w:val="3E8087"/>
          <w:kern w:val="0"/>
          <w:sz w:val="18"/>
          <w:szCs w:val="18"/>
        </w:rPr>
        <w:t>nowIndex</w:t>
      </w:r>
      <w:proofErr w:type="spell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)</w:t>
      </w:r>
    </w:p>
    <w:p w14:paraId="6AA194A7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            {</w:t>
      </w:r>
    </w:p>
    <w:p w14:paraId="53D0B00C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                sum ++;</w:t>
      </w:r>
    </w:p>
    <w:p w14:paraId="07FE8CFC" w14:textId="77777777" w:rsidR="00682B26" w:rsidRPr="00682B26" w:rsidRDefault="00682B26" w:rsidP="00682B26">
      <w:pPr>
        <w:widowControl/>
        <w:shd w:val="clear" w:color="auto" w:fill="FFFFFF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            }</w:t>
      </w:r>
    </w:p>
    <w:p w14:paraId="4B73641B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        }</w:t>
      </w:r>
    </w:p>
    <w:p w14:paraId="24D4415E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lastRenderedPageBreak/>
        <w:t>    }</w:t>
      </w:r>
    </w:p>
    <w:p w14:paraId="7DDC79A7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    </w:t>
      </w:r>
    </w:p>
    <w:p w14:paraId="0E33F8F4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65798C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    </w:t>
      </w:r>
      <w:r w:rsidRPr="00682B26">
        <w:rPr>
          <w:rFonts w:ascii="Menlo" w:eastAsia="微软雅黑" w:hAnsi="Menlo" w:cs="Menlo"/>
          <w:i/>
          <w:iCs/>
          <w:color w:val="65798C"/>
          <w:kern w:val="0"/>
          <w:sz w:val="18"/>
          <w:szCs w:val="18"/>
        </w:rPr>
        <w:t xml:space="preserve">// </w:t>
      </w:r>
      <w:r w:rsidRPr="00682B26">
        <w:rPr>
          <w:rFonts w:ascii="Menlo" w:eastAsia="微软雅黑" w:hAnsi="Menlo" w:cs="Menlo"/>
          <w:i/>
          <w:iCs/>
          <w:color w:val="65798C"/>
          <w:kern w:val="0"/>
          <w:sz w:val="18"/>
          <w:szCs w:val="18"/>
        </w:rPr>
        <w:t>根据逆序数奇偶性判断是否有解</w:t>
      </w:r>
    </w:p>
    <w:p w14:paraId="7AE250B9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    </w:t>
      </w:r>
      <w:r w:rsidRPr="00682B26">
        <w:rPr>
          <w:rFonts w:ascii="Menlo" w:eastAsia="微软雅黑" w:hAnsi="Menlo" w:cs="Menlo"/>
          <w:b/>
          <w:bCs/>
          <w:color w:val="AD3DA4"/>
          <w:kern w:val="0"/>
          <w:sz w:val="18"/>
          <w:szCs w:val="18"/>
        </w:rPr>
        <w:t>if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 ((sum % </w:t>
      </w:r>
      <w:r w:rsidRPr="00682B26">
        <w:rPr>
          <w:rFonts w:ascii="Menlo" w:eastAsia="微软雅黑" w:hAnsi="Menlo" w:cs="Menlo"/>
          <w:color w:val="272AD8"/>
          <w:kern w:val="0"/>
          <w:sz w:val="18"/>
          <w:szCs w:val="18"/>
        </w:rPr>
        <w:t>2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) == </w:t>
      </w:r>
      <w:r w:rsidRPr="00682B26">
        <w:rPr>
          <w:rFonts w:ascii="Menlo" w:eastAsia="微软雅黑" w:hAnsi="Menlo" w:cs="Menlo"/>
          <w:color w:val="272AD8"/>
          <w:kern w:val="0"/>
          <w:sz w:val="18"/>
          <w:szCs w:val="18"/>
        </w:rPr>
        <w:t>0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)</w:t>
      </w:r>
    </w:p>
    <w:p w14:paraId="573FD03A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    {</w:t>
      </w:r>
    </w:p>
    <w:p w14:paraId="46242733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        </w:t>
      </w:r>
      <w:r w:rsidRPr="00682B26">
        <w:rPr>
          <w:rFonts w:ascii="Menlo" w:eastAsia="微软雅黑" w:hAnsi="Menlo" w:cs="Menlo"/>
          <w:b/>
          <w:bCs/>
          <w:color w:val="AD3DA4"/>
          <w:kern w:val="0"/>
          <w:sz w:val="18"/>
          <w:szCs w:val="18"/>
        </w:rPr>
        <w:t>return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 </w:t>
      </w:r>
      <w:r w:rsidRPr="00682B26">
        <w:rPr>
          <w:rFonts w:ascii="Menlo" w:eastAsia="微软雅黑" w:hAnsi="Menlo" w:cs="Menlo"/>
          <w:b/>
          <w:bCs/>
          <w:color w:val="AD3DA4"/>
          <w:kern w:val="0"/>
          <w:sz w:val="18"/>
          <w:szCs w:val="18"/>
        </w:rPr>
        <w:t>YES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;</w:t>
      </w:r>
    </w:p>
    <w:p w14:paraId="7400991B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    }</w:t>
      </w:r>
    </w:p>
    <w:p w14:paraId="55FE88E2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    </w:t>
      </w:r>
      <w:r w:rsidRPr="00682B26">
        <w:rPr>
          <w:rFonts w:ascii="Menlo" w:eastAsia="微软雅黑" w:hAnsi="Menlo" w:cs="Menlo"/>
          <w:b/>
          <w:bCs/>
          <w:color w:val="AD3DA4"/>
          <w:kern w:val="0"/>
          <w:sz w:val="18"/>
          <w:szCs w:val="18"/>
        </w:rPr>
        <w:t>else</w:t>
      </w:r>
    </w:p>
    <w:p w14:paraId="20D62B7B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    {</w:t>
      </w:r>
    </w:p>
    <w:p w14:paraId="534EDE4E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682B26">
        <w:rPr>
          <w:rFonts w:ascii="Menlo" w:eastAsia="微软雅黑" w:hAnsi="Menlo" w:cs="Menlo"/>
          <w:color w:val="4B21B0"/>
          <w:kern w:val="0"/>
          <w:sz w:val="18"/>
          <w:szCs w:val="18"/>
        </w:rPr>
        <w:t>printf</w:t>
      </w:r>
      <w:proofErr w:type="spell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(</w:t>
      </w:r>
      <w:r w:rsidRPr="00682B26">
        <w:rPr>
          <w:rFonts w:ascii="Menlo" w:eastAsia="微软雅黑" w:hAnsi="Menlo" w:cs="Menlo"/>
          <w:color w:val="D12F1B"/>
          <w:kern w:val="0"/>
          <w:sz w:val="18"/>
          <w:szCs w:val="18"/>
        </w:rPr>
        <w:t>"</w:t>
      </w:r>
      <w:r w:rsidRPr="00682B26">
        <w:rPr>
          <w:rFonts w:ascii="Menlo" w:eastAsia="微软雅黑" w:hAnsi="Menlo" w:cs="Menlo"/>
          <w:color w:val="D12F1B"/>
          <w:kern w:val="0"/>
          <w:sz w:val="18"/>
          <w:szCs w:val="18"/>
        </w:rPr>
        <w:t>无解</w:t>
      </w:r>
      <w:r w:rsidRPr="00682B26">
        <w:rPr>
          <w:rFonts w:ascii="Menlo" w:eastAsia="微软雅黑" w:hAnsi="Menlo" w:cs="Menlo"/>
          <w:color w:val="D12F1B"/>
          <w:kern w:val="0"/>
          <w:sz w:val="18"/>
          <w:szCs w:val="18"/>
        </w:rPr>
        <w:t>\n"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);</w:t>
      </w:r>
    </w:p>
    <w:p w14:paraId="13B34143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        </w:t>
      </w:r>
      <w:r w:rsidRPr="00682B26">
        <w:rPr>
          <w:rFonts w:ascii="Menlo" w:eastAsia="微软雅黑" w:hAnsi="Menlo" w:cs="Menlo"/>
          <w:b/>
          <w:bCs/>
          <w:color w:val="AD3DA4"/>
          <w:kern w:val="0"/>
          <w:sz w:val="18"/>
          <w:szCs w:val="18"/>
        </w:rPr>
        <w:t>return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 </w:t>
      </w:r>
      <w:r w:rsidRPr="00682B26">
        <w:rPr>
          <w:rFonts w:ascii="Menlo" w:eastAsia="微软雅黑" w:hAnsi="Menlo" w:cs="Menlo"/>
          <w:b/>
          <w:bCs/>
          <w:color w:val="AD3DA4"/>
          <w:kern w:val="0"/>
          <w:sz w:val="18"/>
          <w:szCs w:val="18"/>
        </w:rPr>
        <w:t>NO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;</w:t>
      </w:r>
    </w:p>
    <w:p w14:paraId="5EDB6288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    }</w:t>
      </w:r>
    </w:p>
    <w:p w14:paraId="215FE847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}</w:t>
      </w:r>
    </w:p>
    <w:p w14:paraId="775EC2B5" w14:textId="77777777" w:rsidR="0028506E" w:rsidRDefault="00682B26" w:rsidP="00682B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2.3</w:t>
      </w:r>
      <w:r>
        <w:rPr>
          <w:rFonts w:hint="eastAsia"/>
          <w:sz w:val="28"/>
          <w:szCs w:val="28"/>
        </w:rPr>
        <w:t>移动图片</w:t>
      </w:r>
      <w:r w:rsidR="00805CB8">
        <w:rPr>
          <w:rFonts w:hint="eastAsia"/>
          <w:sz w:val="28"/>
          <w:szCs w:val="28"/>
        </w:rPr>
        <w:t>：</w:t>
      </w:r>
    </w:p>
    <w:p w14:paraId="09608E92" w14:textId="77777777" w:rsidR="00682B26" w:rsidRPr="00682B26" w:rsidRDefault="00682B26" w:rsidP="00682B26">
      <w:pPr>
        <w:widowControl/>
        <w:shd w:val="clear" w:color="auto" w:fill="FFFFFF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-(</w:t>
      </w:r>
      <w:r w:rsidRPr="00682B26">
        <w:rPr>
          <w:rFonts w:ascii="Menlo" w:eastAsia="微软雅黑" w:hAnsi="Menlo" w:cs="Menlo"/>
          <w:b/>
          <w:bCs/>
          <w:color w:val="AD3DA4"/>
          <w:kern w:val="0"/>
          <w:sz w:val="18"/>
          <w:szCs w:val="18"/>
        </w:rPr>
        <w:t>void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) </w:t>
      </w:r>
      <w:proofErr w:type="spellStart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ImageViewShouldMove</w:t>
      </w:r>
      <w:proofErr w:type="spell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:(</w:t>
      </w:r>
      <w:proofErr w:type="spellStart"/>
      <w:r w:rsidRPr="00682B26">
        <w:rPr>
          <w:rFonts w:ascii="Menlo" w:eastAsia="微软雅黑" w:hAnsi="Menlo" w:cs="Menlo"/>
          <w:color w:val="3E8087"/>
          <w:kern w:val="0"/>
          <w:sz w:val="18"/>
          <w:szCs w:val="18"/>
        </w:rPr>
        <w:t>LTYInitView</w:t>
      </w:r>
      <w:proofErr w:type="spell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*)</w:t>
      </w:r>
      <w:proofErr w:type="spellStart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imageview</w:t>
      </w:r>
      <w:proofErr w:type="spellEnd"/>
      <w:proofErr w:type="gramEnd"/>
    </w:p>
    <w:p w14:paraId="584A3168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{</w:t>
      </w:r>
    </w:p>
    <w:p w14:paraId="31564FBA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3E8087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682B26">
        <w:rPr>
          <w:rFonts w:ascii="Menlo" w:eastAsia="微软雅黑" w:hAnsi="Menlo" w:cs="Menlo"/>
          <w:color w:val="3E8087"/>
          <w:kern w:val="0"/>
          <w:sz w:val="18"/>
          <w:szCs w:val="18"/>
        </w:rPr>
        <w:t>LTYInitView</w:t>
      </w:r>
      <w:proofErr w:type="spell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 *</w:t>
      </w:r>
      <w:proofErr w:type="spellStart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zeroPZ</w:t>
      </w:r>
      <w:proofErr w:type="spell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 = [</w:t>
      </w:r>
      <w:proofErr w:type="spellStart"/>
      <w:proofErr w:type="gramStart"/>
      <w:r w:rsidRPr="00682B26">
        <w:rPr>
          <w:rFonts w:ascii="Menlo" w:eastAsia="微软雅黑" w:hAnsi="Menlo" w:cs="Menlo"/>
          <w:b/>
          <w:bCs/>
          <w:color w:val="AD3DA4"/>
          <w:kern w:val="0"/>
          <w:sz w:val="18"/>
          <w:szCs w:val="18"/>
        </w:rPr>
        <w:t>self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.</w:t>
      </w:r>
      <w:r w:rsidRPr="00682B26">
        <w:rPr>
          <w:rFonts w:ascii="Menlo" w:eastAsia="微软雅黑" w:hAnsi="Menlo" w:cs="Menlo"/>
          <w:color w:val="3E8087"/>
          <w:kern w:val="0"/>
          <w:sz w:val="18"/>
          <w:szCs w:val="18"/>
        </w:rPr>
        <w:t>array</w:t>
      </w:r>
      <w:proofErr w:type="gramEnd"/>
      <w:r w:rsidRPr="00682B26">
        <w:rPr>
          <w:rFonts w:ascii="Menlo" w:eastAsia="微软雅黑" w:hAnsi="Menlo" w:cs="Menlo"/>
          <w:color w:val="3E8087"/>
          <w:kern w:val="0"/>
          <w:sz w:val="18"/>
          <w:szCs w:val="18"/>
        </w:rPr>
        <w:t>_ImageView</w:t>
      </w:r>
      <w:proofErr w:type="spell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 </w:t>
      </w:r>
      <w:r w:rsidRPr="00682B26">
        <w:rPr>
          <w:rFonts w:ascii="Menlo" w:eastAsia="微软雅黑" w:hAnsi="Menlo" w:cs="Menlo"/>
          <w:color w:val="4B21B0"/>
          <w:kern w:val="0"/>
          <w:sz w:val="18"/>
          <w:szCs w:val="18"/>
        </w:rPr>
        <w:t>objectAtIndex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:</w:t>
      </w:r>
      <w:r w:rsidRPr="00682B26">
        <w:rPr>
          <w:rFonts w:ascii="Menlo" w:eastAsia="微软雅黑" w:hAnsi="Menlo" w:cs="Menlo"/>
          <w:color w:val="272AD8"/>
          <w:kern w:val="0"/>
          <w:sz w:val="18"/>
          <w:szCs w:val="18"/>
        </w:rPr>
        <w:t>0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];</w:t>
      </w:r>
    </w:p>
    <w:p w14:paraId="573D7074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    </w:t>
      </w:r>
    </w:p>
    <w:p w14:paraId="6B1002D5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65798C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    </w:t>
      </w:r>
      <w:r w:rsidRPr="00682B26">
        <w:rPr>
          <w:rFonts w:ascii="Menlo" w:eastAsia="微软雅黑" w:hAnsi="Menlo" w:cs="Menlo"/>
          <w:i/>
          <w:iCs/>
          <w:color w:val="65798C"/>
          <w:kern w:val="0"/>
          <w:sz w:val="18"/>
          <w:szCs w:val="18"/>
        </w:rPr>
        <w:t xml:space="preserve">// </w:t>
      </w:r>
      <w:r w:rsidRPr="00682B26">
        <w:rPr>
          <w:rFonts w:ascii="Menlo" w:eastAsia="微软雅黑" w:hAnsi="Menlo" w:cs="Menlo"/>
          <w:i/>
          <w:iCs/>
          <w:color w:val="65798C"/>
          <w:kern w:val="0"/>
          <w:sz w:val="18"/>
          <w:szCs w:val="18"/>
        </w:rPr>
        <w:t>是否允许移动</w:t>
      </w:r>
    </w:p>
    <w:p w14:paraId="60498669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    </w:t>
      </w:r>
      <w:r w:rsidRPr="00682B26">
        <w:rPr>
          <w:rFonts w:ascii="Menlo" w:eastAsia="微软雅黑" w:hAnsi="Menlo" w:cs="Menlo"/>
          <w:b/>
          <w:bCs/>
          <w:color w:val="AD3DA4"/>
          <w:kern w:val="0"/>
          <w:sz w:val="18"/>
          <w:szCs w:val="18"/>
        </w:rPr>
        <w:t>if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 ([</w:t>
      </w:r>
      <w:proofErr w:type="spellStart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imageview</w:t>
      </w:r>
      <w:proofErr w:type="spell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82B26">
        <w:rPr>
          <w:rFonts w:ascii="Menlo" w:eastAsia="微软雅黑" w:hAnsi="Menlo" w:cs="Menlo"/>
          <w:color w:val="2D6469"/>
          <w:kern w:val="0"/>
          <w:sz w:val="18"/>
          <w:szCs w:val="18"/>
        </w:rPr>
        <w:t>canMoveToPoint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:zeroPZ.</w:t>
      </w:r>
      <w:r w:rsidRPr="00682B26">
        <w:rPr>
          <w:rFonts w:ascii="Menlo" w:eastAsia="微软雅黑" w:hAnsi="Menlo" w:cs="Menlo"/>
          <w:color w:val="703DAA"/>
          <w:kern w:val="0"/>
          <w:sz w:val="18"/>
          <w:szCs w:val="18"/>
        </w:rPr>
        <w:t>frame</w:t>
      </w:r>
      <w:proofErr w:type="gram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.</w:t>
      </w:r>
      <w:r w:rsidRPr="00682B26">
        <w:rPr>
          <w:rFonts w:ascii="Menlo" w:eastAsia="微软雅黑" w:hAnsi="Menlo" w:cs="Menlo"/>
          <w:color w:val="703DAA"/>
          <w:kern w:val="0"/>
          <w:sz w:val="18"/>
          <w:szCs w:val="18"/>
        </w:rPr>
        <w:t>origin</w:t>
      </w:r>
      <w:proofErr w:type="spell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]) {</w:t>
      </w:r>
    </w:p>
    <w:p w14:paraId="7FB64CAC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2D6469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        [</w:t>
      </w:r>
      <w:r w:rsidRPr="00682B26">
        <w:rPr>
          <w:rFonts w:ascii="Menlo" w:eastAsia="微软雅黑" w:hAnsi="Menlo" w:cs="Menlo"/>
          <w:b/>
          <w:bCs/>
          <w:color w:val="AD3DA4"/>
          <w:kern w:val="0"/>
          <w:sz w:val="18"/>
          <w:szCs w:val="18"/>
        </w:rPr>
        <w:t>self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82B26">
        <w:rPr>
          <w:rFonts w:ascii="Menlo" w:eastAsia="微软雅黑" w:hAnsi="Menlo" w:cs="Menlo"/>
          <w:color w:val="2D6469"/>
          <w:kern w:val="0"/>
          <w:sz w:val="18"/>
          <w:szCs w:val="18"/>
        </w:rPr>
        <w:t>exchangePuzzleFrameWithZero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:zeroPZ</w:t>
      </w:r>
      <w:proofErr w:type="spellEnd"/>
      <w:proofErr w:type="gram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682B26">
        <w:rPr>
          <w:rFonts w:ascii="Menlo" w:eastAsia="微软雅黑" w:hAnsi="Menlo" w:cs="Menlo"/>
          <w:color w:val="2D6469"/>
          <w:kern w:val="0"/>
          <w:sz w:val="18"/>
          <w:szCs w:val="18"/>
        </w:rPr>
        <w:t>And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:imageview</w:t>
      </w:r>
      <w:proofErr w:type="spell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682B26">
        <w:rPr>
          <w:rFonts w:ascii="Menlo" w:eastAsia="微软雅黑" w:hAnsi="Menlo" w:cs="Menlo"/>
          <w:color w:val="2D6469"/>
          <w:kern w:val="0"/>
          <w:sz w:val="18"/>
          <w:szCs w:val="18"/>
        </w:rPr>
        <w:t>withAnimation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:</w:t>
      </w:r>
      <w:r w:rsidRPr="00682B26">
        <w:rPr>
          <w:rFonts w:ascii="Menlo" w:eastAsia="微软雅黑" w:hAnsi="Menlo" w:cs="Menlo"/>
          <w:b/>
          <w:bCs/>
          <w:color w:val="AD3DA4"/>
          <w:kern w:val="0"/>
          <w:sz w:val="18"/>
          <w:szCs w:val="18"/>
        </w:rPr>
        <w:t>YES</w:t>
      </w:r>
      <w:proofErr w:type="spell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];</w:t>
      </w:r>
    </w:p>
    <w:p w14:paraId="0FA85D38" w14:textId="77777777" w:rsidR="00682B26" w:rsidRPr="00682B26" w:rsidRDefault="00682B26" w:rsidP="00682B26">
      <w:pPr>
        <w:widowControl/>
        <w:shd w:val="clear" w:color="auto" w:fill="FFFFFF"/>
        <w:jc w:val="left"/>
        <w:rPr>
          <w:rFonts w:ascii="Menlo" w:eastAsia="微软雅黑" w:hAnsi="Menlo" w:cs="Menlo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    }</w:t>
      </w:r>
    </w:p>
    <w:p w14:paraId="490CF533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/>
          <w:color w:val="D12F1B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682B26">
        <w:rPr>
          <w:rFonts w:ascii="Menlo" w:eastAsia="微软雅黑" w:hAnsi="Menlo" w:cs="Menlo"/>
          <w:color w:val="4B21B0"/>
          <w:kern w:val="0"/>
          <w:sz w:val="18"/>
          <w:szCs w:val="18"/>
        </w:rPr>
        <w:t>NSLog</w:t>
      </w:r>
      <w:proofErr w:type="spellEnd"/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(</w:t>
      </w:r>
      <w:r w:rsidRPr="00682B26">
        <w:rPr>
          <w:rFonts w:ascii="Menlo" w:eastAsia="微软雅黑" w:hAnsi="Menlo" w:cs="Menlo"/>
          <w:color w:val="D12F1B"/>
          <w:kern w:val="0"/>
          <w:sz w:val="18"/>
          <w:szCs w:val="18"/>
        </w:rPr>
        <w:t>@"</w:t>
      </w:r>
      <w:proofErr w:type="spellStart"/>
      <w:r w:rsidRPr="00682B26">
        <w:rPr>
          <w:rFonts w:ascii="Menlo" w:eastAsia="微软雅黑" w:hAnsi="Menlo" w:cs="Menlo"/>
          <w:color w:val="D12F1B"/>
          <w:kern w:val="0"/>
          <w:sz w:val="18"/>
          <w:szCs w:val="18"/>
        </w:rPr>
        <w:t>jhj</w:t>
      </w:r>
      <w:proofErr w:type="spellEnd"/>
      <w:r w:rsidRPr="00682B26">
        <w:rPr>
          <w:rFonts w:ascii="Menlo" w:eastAsia="微软雅黑" w:hAnsi="Menlo" w:cs="Menlo"/>
          <w:color w:val="D12F1B"/>
          <w:kern w:val="0"/>
          <w:sz w:val="18"/>
          <w:szCs w:val="18"/>
        </w:rPr>
        <w:t>魔鬼</w:t>
      </w:r>
      <w:r w:rsidRPr="00682B26">
        <w:rPr>
          <w:rFonts w:ascii="Menlo" w:eastAsia="微软雅黑" w:hAnsi="Menlo" w:cs="Menlo"/>
          <w:color w:val="D12F1B"/>
          <w:kern w:val="0"/>
          <w:sz w:val="18"/>
          <w:szCs w:val="18"/>
        </w:rPr>
        <w:t>"</w:t>
      </w: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);</w:t>
      </w:r>
    </w:p>
    <w:p w14:paraId="112786CA" w14:textId="77777777" w:rsid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 w:hint="eastAsia"/>
          <w:color w:val="000000"/>
          <w:kern w:val="0"/>
          <w:sz w:val="18"/>
          <w:szCs w:val="18"/>
        </w:rPr>
      </w:pPr>
      <w:r w:rsidRPr="00682B26">
        <w:rPr>
          <w:rFonts w:ascii="Menlo" w:eastAsia="微软雅黑" w:hAnsi="Menlo" w:cs="Menlo"/>
          <w:color w:val="000000"/>
          <w:kern w:val="0"/>
          <w:sz w:val="18"/>
          <w:szCs w:val="18"/>
        </w:rPr>
        <w:t>}</w:t>
      </w:r>
    </w:p>
    <w:p w14:paraId="346A9E05" w14:textId="77777777" w:rsidR="00682B26" w:rsidRPr="00682B26" w:rsidRDefault="00682B26" w:rsidP="00682B26">
      <w:pPr>
        <w:pStyle w:val="a6"/>
        <w:widowControl/>
        <w:shd w:val="clear" w:color="auto" w:fill="FFFFFF"/>
        <w:ind w:firstLineChars="0" w:firstLine="0"/>
        <w:jc w:val="left"/>
        <w:rPr>
          <w:rFonts w:ascii="Menlo" w:eastAsia="微软雅黑" w:hAnsi="Menlo" w:cs="Menlo" w:hint="eastAsia"/>
          <w:color w:val="000000"/>
          <w:kern w:val="0"/>
          <w:sz w:val="18"/>
          <w:szCs w:val="18"/>
        </w:rPr>
      </w:pPr>
    </w:p>
    <w:p w14:paraId="793CE6DA" w14:textId="77777777" w:rsidR="0028506E" w:rsidRDefault="0028506E">
      <w:pPr>
        <w:rPr>
          <w:rFonts w:hint="eastAsia"/>
          <w:b/>
          <w:bCs/>
          <w:sz w:val="28"/>
          <w:szCs w:val="28"/>
        </w:rPr>
      </w:pPr>
    </w:p>
    <w:sectPr w:rsidR="0028506E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6A506" w14:textId="77777777" w:rsidR="00805CB8" w:rsidRDefault="00805CB8">
      <w:r>
        <w:separator/>
      </w:r>
    </w:p>
  </w:endnote>
  <w:endnote w:type="continuationSeparator" w:id="0">
    <w:p w14:paraId="6715EC0D" w14:textId="77777777" w:rsidR="00805CB8" w:rsidRDefault="00805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E3A96" w14:textId="77777777" w:rsidR="0028506E" w:rsidRDefault="00805CB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843D7C" wp14:editId="06379BA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27" name="文本框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EFE5FD" w14:textId="77777777" w:rsidR="0028506E" w:rsidRDefault="00805CB8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AA7C4A">
                            <w:rPr>
                              <w:noProof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843D7C" id="_x0000_t202" coordsize="21600,21600" o:spt="202" path="m0,0l0,21600,21600,21600,21600,0xe">
              <v:stroke joinstyle="miter"/>
              <v:path gradientshapeok="t" o:connecttype="rect"/>
            </v:shapetype>
            <v:shape id="文本框 27" o:spid="_x0000_s1026" type="#_x0000_t202" style="position:absolute;margin-left:0;margin-top:0;width:5.1pt;height:11.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" filled="f" stroked="f" strokeweight=".5pt">
              <v:textbox style="mso-fit-shape-to-text:t" inset="0,0,0,0">
                <w:txbxContent>
                  <w:p w14:paraId="21EFE5FD" w14:textId="77777777" w:rsidR="0028506E" w:rsidRDefault="00805CB8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AA7C4A">
                      <w:rPr>
                        <w:noProof/>
                      </w:rPr>
                      <w:t>9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2F0291" w14:textId="77777777" w:rsidR="00805CB8" w:rsidRDefault="00805CB8">
      <w:r>
        <w:separator/>
      </w:r>
    </w:p>
  </w:footnote>
  <w:footnote w:type="continuationSeparator" w:id="0">
    <w:p w14:paraId="40DC9AAD" w14:textId="77777777" w:rsidR="00805CB8" w:rsidRDefault="00805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1570295"/>
    <w:multiLevelType w:val="singleLevel"/>
    <w:tmpl w:val="B157029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ED26F64"/>
    <w:multiLevelType w:val="singleLevel"/>
    <w:tmpl w:val="CED26F64"/>
    <w:lvl w:ilvl="0">
      <w:start w:val="4"/>
      <w:numFmt w:val="decimal"/>
      <w:suff w:val="nothing"/>
      <w:lvlText w:val="%1、"/>
      <w:lvlJc w:val="left"/>
    </w:lvl>
  </w:abstractNum>
  <w:abstractNum w:abstractNumId="2">
    <w:nsid w:val="CF8258E9"/>
    <w:multiLevelType w:val="singleLevel"/>
    <w:tmpl w:val="CF8258E9"/>
    <w:lvl w:ilvl="0">
      <w:start w:val="1"/>
      <w:numFmt w:val="decimal"/>
      <w:suff w:val="nothing"/>
      <w:lvlText w:val="%1、"/>
      <w:lvlJc w:val="left"/>
    </w:lvl>
  </w:abstractNum>
  <w:abstractNum w:abstractNumId="3">
    <w:nsid w:val="DD560339"/>
    <w:multiLevelType w:val="multilevel"/>
    <w:tmpl w:val="DD560339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、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、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、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、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、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、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、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、"/>
      <w:lvlJc w:val="left"/>
      <w:pPr>
        <w:ind w:left="0" w:firstLine="0"/>
      </w:pPr>
      <w:rPr>
        <w:rFonts w:hint="default"/>
      </w:rPr>
    </w:lvl>
  </w:abstractNum>
  <w:abstractNum w:abstractNumId="4">
    <w:nsid w:val="F0FA907F"/>
    <w:multiLevelType w:val="singleLevel"/>
    <w:tmpl w:val="F0FA907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FD02B8C5"/>
    <w:multiLevelType w:val="singleLevel"/>
    <w:tmpl w:val="FD02B8C5"/>
    <w:lvl w:ilvl="0">
      <w:start w:val="1"/>
      <w:numFmt w:val="decimal"/>
      <w:suff w:val="nothing"/>
      <w:lvlText w:val="%1、"/>
      <w:lvlJc w:val="left"/>
    </w:lvl>
  </w:abstractNum>
  <w:abstractNum w:abstractNumId="6">
    <w:nsid w:val="15D26B76"/>
    <w:multiLevelType w:val="singleLevel"/>
    <w:tmpl w:val="15D26B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C52214F"/>
    <w:multiLevelType w:val="singleLevel"/>
    <w:tmpl w:val="1C52214F"/>
    <w:lvl w:ilvl="0">
      <w:start w:val="1"/>
      <w:numFmt w:val="decimal"/>
      <w:lvlText w:val="%1."/>
      <w:lvlJc w:val="left"/>
      <w:pPr>
        <w:tabs>
          <w:tab w:val="left" w:pos="312"/>
        </w:tabs>
        <w:ind w:left="360" w:firstLine="0"/>
      </w:pPr>
    </w:lvl>
  </w:abstractNum>
  <w:abstractNum w:abstractNumId="8">
    <w:nsid w:val="69F04C8A"/>
    <w:multiLevelType w:val="singleLevel"/>
    <w:tmpl w:val="69F04C8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9EA239D"/>
    <w:multiLevelType w:val="multilevel"/>
    <w:tmpl w:val="79EA239D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、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、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、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、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、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、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、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、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27756"/>
    <w:rsid w:val="00034551"/>
    <w:rsid w:val="000C4254"/>
    <w:rsid w:val="00127C76"/>
    <w:rsid w:val="0028506E"/>
    <w:rsid w:val="00682B26"/>
    <w:rsid w:val="00805CB8"/>
    <w:rsid w:val="009B0C2B"/>
    <w:rsid w:val="00A73971"/>
    <w:rsid w:val="00AA7C4A"/>
    <w:rsid w:val="00AA7F9E"/>
    <w:rsid w:val="00C84360"/>
    <w:rsid w:val="00D42ECA"/>
    <w:rsid w:val="00F6394A"/>
    <w:rsid w:val="1946044B"/>
    <w:rsid w:val="21934F48"/>
    <w:rsid w:val="2DB92277"/>
    <w:rsid w:val="3099568B"/>
    <w:rsid w:val="41283DE1"/>
    <w:rsid w:val="454F6671"/>
    <w:rsid w:val="476653F0"/>
    <w:rsid w:val="4D8A2EDA"/>
    <w:rsid w:val="5ADE5165"/>
    <w:rsid w:val="5CF420C6"/>
    <w:rsid w:val="5FAE2219"/>
    <w:rsid w:val="604A60A9"/>
    <w:rsid w:val="64C1255D"/>
    <w:rsid w:val="67510227"/>
    <w:rsid w:val="6A4F05F6"/>
    <w:rsid w:val="6D535020"/>
    <w:rsid w:val="77D27756"/>
    <w:rsid w:val="7AEB3041"/>
    <w:rsid w:val="7BCD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0808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Theme="minorEastAsia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"/>
    <w:rsid w:val="00682B26"/>
    <w:pPr>
      <w:widowControl/>
      <w:shd w:val="clear" w:color="auto" w:fill="FFFFFF"/>
      <w:jc w:val="left"/>
    </w:pPr>
    <w:rPr>
      <w:rFonts w:ascii="Menlo" w:eastAsia="微软雅黑" w:hAnsi="Menlo" w:cs="Menlo"/>
      <w:color w:val="000000"/>
      <w:kern w:val="0"/>
      <w:sz w:val="18"/>
      <w:szCs w:val="18"/>
    </w:rPr>
  </w:style>
  <w:style w:type="paragraph" w:customStyle="1" w:styleId="p2">
    <w:name w:val="p2"/>
    <w:basedOn w:val="a"/>
    <w:rsid w:val="00682B26"/>
    <w:pPr>
      <w:widowControl/>
      <w:shd w:val="clear" w:color="auto" w:fill="FFFFFF"/>
      <w:jc w:val="left"/>
    </w:pPr>
    <w:rPr>
      <w:rFonts w:ascii="Menlo" w:eastAsia="微软雅黑" w:hAnsi="Menlo" w:cs="Menlo"/>
      <w:color w:val="703DAA"/>
      <w:kern w:val="0"/>
      <w:sz w:val="18"/>
      <w:szCs w:val="18"/>
    </w:rPr>
  </w:style>
  <w:style w:type="paragraph" w:customStyle="1" w:styleId="p3">
    <w:name w:val="p3"/>
    <w:basedOn w:val="a"/>
    <w:rsid w:val="00682B26"/>
    <w:pPr>
      <w:widowControl/>
      <w:shd w:val="clear" w:color="auto" w:fill="FFFFFF"/>
      <w:jc w:val="left"/>
    </w:pPr>
    <w:rPr>
      <w:rFonts w:ascii="Menlo" w:eastAsia="微软雅黑" w:hAnsi="Menlo" w:cs="Menlo"/>
      <w:color w:val="000000"/>
      <w:kern w:val="0"/>
      <w:sz w:val="18"/>
      <w:szCs w:val="18"/>
    </w:rPr>
  </w:style>
  <w:style w:type="paragraph" w:customStyle="1" w:styleId="p4">
    <w:name w:val="p4"/>
    <w:basedOn w:val="a"/>
    <w:rsid w:val="00682B26"/>
    <w:pPr>
      <w:widowControl/>
      <w:shd w:val="clear" w:color="auto" w:fill="FFFFFF"/>
      <w:jc w:val="left"/>
    </w:pPr>
    <w:rPr>
      <w:rFonts w:ascii="Menlo" w:eastAsia="微软雅黑" w:hAnsi="Menlo" w:cs="Menlo"/>
      <w:color w:val="3E8087"/>
      <w:kern w:val="0"/>
      <w:sz w:val="18"/>
      <w:szCs w:val="18"/>
    </w:rPr>
  </w:style>
  <w:style w:type="paragraph" w:customStyle="1" w:styleId="p5">
    <w:name w:val="p5"/>
    <w:basedOn w:val="a"/>
    <w:rsid w:val="00682B26"/>
    <w:pPr>
      <w:widowControl/>
      <w:shd w:val="clear" w:color="auto" w:fill="FFFFFF"/>
      <w:jc w:val="left"/>
    </w:pPr>
    <w:rPr>
      <w:rFonts w:ascii="Menlo" w:eastAsia="微软雅黑" w:hAnsi="Menlo" w:cs="Menlo"/>
      <w:color w:val="78492A"/>
      <w:kern w:val="0"/>
      <w:sz w:val="18"/>
      <w:szCs w:val="18"/>
    </w:rPr>
  </w:style>
  <w:style w:type="character" w:customStyle="1" w:styleId="s1">
    <w:name w:val="s1"/>
    <w:basedOn w:val="a0"/>
    <w:rsid w:val="00682B26"/>
    <w:rPr>
      <w:color w:val="AD3DA4"/>
    </w:rPr>
  </w:style>
  <w:style w:type="character" w:customStyle="1" w:styleId="s2">
    <w:name w:val="s2"/>
    <w:basedOn w:val="a0"/>
    <w:rsid w:val="00682B26"/>
    <w:rPr>
      <w:color w:val="703DAA"/>
    </w:rPr>
  </w:style>
  <w:style w:type="character" w:customStyle="1" w:styleId="s3">
    <w:name w:val="s3"/>
    <w:basedOn w:val="a0"/>
    <w:rsid w:val="00682B26"/>
    <w:rPr>
      <w:color w:val="4B21B0"/>
    </w:rPr>
  </w:style>
  <w:style w:type="character" w:customStyle="1" w:styleId="s4">
    <w:name w:val="s4"/>
    <w:basedOn w:val="a0"/>
    <w:rsid w:val="00682B26"/>
    <w:rPr>
      <w:color w:val="D12F1B"/>
    </w:rPr>
  </w:style>
  <w:style w:type="character" w:customStyle="1" w:styleId="s5">
    <w:name w:val="s5"/>
    <w:basedOn w:val="a0"/>
    <w:rsid w:val="00682B26"/>
    <w:rPr>
      <w:color w:val="000000"/>
    </w:rPr>
  </w:style>
  <w:style w:type="character" w:customStyle="1" w:styleId="s6">
    <w:name w:val="s6"/>
    <w:basedOn w:val="a0"/>
    <w:rsid w:val="00682B26"/>
    <w:rPr>
      <w:color w:val="3E8087"/>
    </w:rPr>
  </w:style>
  <w:style w:type="character" w:customStyle="1" w:styleId="s7">
    <w:name w:val="s7"/>
    <w:basedOn w:val="a0"/>
    <w:rsid w:val="00682B26"/>
    <w:rPr>
      <w:color w:val="272AD8"/>
    </w:rPr>
  </w:style>
  <w:style w:type="character" w:customStyle="1" w:styleId="apple-converted-space">
    <w:name w:val="apple-converted-space"/>
    <w:basedOn w:val="a0"/>
    <w:rsid w:val="00682B26"/>
  </w:style>
  <w:style w:type="character" w:customStyle="1" w:styleId="s8">
    <w:name w:val="s8"/>
    <w:basedOn w:val="a0"/>
    <w:rsid w:val="00682B26"/>
    <w:rPr>
      <w:color w:val="65798C"/>
    </w:rPr>
  </w:style>
  <w:style w:type="paragraph" w:styleId="a6">
    <w:name w:val="List Paragraph"/>
    <w:basedOn w:val="a"/>
    <w:uiPriority w:val="99"/>
    <w:rsid w:val="00682B26"/>
    <w:pPr>
      <w:ind w:firstLineChars="200" w:firstLine="420"/>
    </w:pPr>
  </w:style>
  <w:style w:type="paragraph" w:customStyle="1" w:styleId="p6">
    <w:name w:val="p6"/>
    <w:basedOn w:val="a"/>
    <w:rsid w:val="00682B26"/>
    <w:pPr>
      <w:widowControl/>
      <w:shd w:val="clear" w:color="auto" w:fill="FFFFFF"/>
      <w:jc w:val="left"/>
    </w:pPr>
    <w:rPr>
      <w:rFonts w:ascii="Menlo" w:eastAsia="微软雅黑" w:hAnsi="Menlo" w:cs="Menlo"/>
      <w:color w:val="D12F1B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1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zhangwenhiu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C:\Users\zhangwenhiu\AppData\Roaming\Kingsoft\wps\addons\pool\win-i386\knewfileruby_1.0.0.10\template\wps\0.docx</Template>
  <TotalTime>22</TotalTime>
  <Pages>9</Pages>
  <Words>351</Words>
  <Characters>2004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zhangwenhiu</dc:creator>
  <cp:lastModifiedBy>Microsoft Office 用户</cp:lastModifiedBy>
  <cp:revision>5</cp:revision>
  <dcterms:created xsi:type="dcterms:W3CDTF">2018-06-28T11:54:00Z</dcterms:created>
  <dcterms:modified xsi:type="dcterms:W3CDTF">2018-12-19T16:00:00Z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